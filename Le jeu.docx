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08080" w:themeColor="text1" w:themeTint="7F"/>
  <w:body>
    <w:p w:rsidR="006166F1" w:rsidRDefault="006C7EC8">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55165" behindDoc="0" locked="0" layoutInCell="1" allowOverlap="1">
                <wp:simplePos x="0" y="0"/>
                <wp:positionH relativeFrom="page">
                  <wp:align>left</wp:align>
                </wp:positionH>
                <wp:positionV relativeFrom="paragraph">
                  <wp:posOffset>-437535</wp:posOffset>
                </wp:positionV>
                <wp:extent cx="7612072" cy="10687664"/>
                <wp:effectExtent l="0" t="0" r="8255" b="0"/>
                <wp:wrapNone/>
                <wp:docPr id="5" name="Rectangle 16"/>
                <wp:cNvGraphicFramePr/>
                <a:graphic xmlns:a="http://schemas.openxmlformats.org/drawingml/2006/main">
                  <a:graphicData uri="http://schemas.microsoft.com/office/word/2010/wordprocessingShape">
                    <wps:wsp>
                      <wps:cNvSpPr/>
                      <wps:spPr>
                        <a:xfrm>
                          <a:off x="0" y="0"/>
                          <a:ext cx="7612072" cy="10687664"/>
                        </a:xfrm>
                        <a:prstGeom prst="rect">
                          <a:avLst/>
                        </a:prstGeom>
                        <a:solidFill>
                          <a:srgbClr val="7F7F7F"/>
                        </a:solidFill>
                        <a:ln cap="flat">
                          <a:noFill/>
                          <a:prstDash val="solid"/>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2D4C0E01" id="Rectangle 16" o:spid="_x0000_s1026" style="position:absolute;margin-left:0;margin-top:-34.45pt;width:599.4pt;height:841.55pt;z-index:2516551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fWrgEAAFMDAAAOAAAAZHJzL2Uyb0RvYy54bWysU9uO0zAQfUfiHyy/0yQVpKuo6T5QFSEh&#10;WLHwAVPHTiz5prFp2r9n7KZdLm8IRXJm7JnjOWfG28ezNewkMWrvet6sas6kE37Qbuz592+HNw+c&#10;xQRuAOOd7PlFRv64e/1qO4dOrv3kzSCREYiL3Rx6PqUUuqqKYpIW4soH6ehQebSQyMWxGhBmQrem&#10;Wtd1W80eh4BeyBhpd3895LuCr5QU6YtSUSZmek61pbJiWY95rXZb6EaEMGmxlAH/UIUF7ejSO9Qe&#10;ErAfqP+Cslqgj16llfC28kppIQsHYtPUf7B5niDIwoXEieEuU/x/sOLz6QmZHnr+jjMHllr0lUQD&#10;NxrJmjbrM4fYUdhzeMLFi2RmsmeFNv+JBjsXTS93TeU5MUGbm7ZZ15s1Z4LOmrp92LTt2wxbveQH&#10;jOmD9JZlo+dIBRQx4fQppmvoLSRfF73Rw0EbUxwcj+8NshNQhzeH/C3ov4UZxwTQfCkDV2znMwKB&#10;Q5ex9xCnK0ZJWyCMozoz/yvjbB39cCHFzEdHXcgTdTPwZhwXIxeeM6hzhe0yZXk0fvVL1Mtb2P0E&#10;AAD//wMAUEsDBBQABgAIAAAAIQBSZJd04AAAAAoBAAAPAAAAZHJzL2Rvd25yZXYueG1sTI/LTsMw&#10;EEX3SP0Hayqxa51UKKQhToUqoQrBhsIHOPE0D2I7st3G8PVMV3Q3ozu6c065i3pkF3S+t0ZAuk6A&#10;oWms6k0r4OvzZZUD80EaJUdrUMAPethVi7tSFsrO5gMvx9AyKjG+kAK6EKaCc990qKVf2wkNZSfr&#10;tAy0upYrJ2cq1yPfJEnGtewNfejkhPsOm+/jWQsYYv34Fl+dPbl5f3g/qOE3ywYh7pfx+QlYwBj+&#10;j+GKT+hQEVNtz0Z5NgogkSBgleVbYNc43eakUtOUpQ8b4FXJbxWqPwAAAP//AwBQSwECLQAUAAYA&#10;CAAAACEAtoM4kv4AAADhAQAAEwAAAAAAAAAAAAAAAAAAAAAAW0NvbnRlbnRfVHlwZXNdLnhtbFBL&#10;AQItABQABgAIAAAAIQA4/SH/1gAAAJQBAAALAAAAAAAAAAAAAAAAAC8BAABfcmVscy8ucmVsc1BL&#10;AQItABQABgAIAAAAIQBtQwfWrgEAAFMDAAAOAAAAAAAAAAAAAAAAAC4CAABkcnMvZTJvRG9jLnht&#10;bFBLAQItABQABgAIAAAAIQBSZJd04AAAAAoBAAAPAAAAAAAAAAAAAAAAAAgEAABkcnMvZG93bnJl&#10;di54bWxQSwUGAAAAAAQABADzAAAAFQUAAAAA&#10;" fillcolor="#7f7f7f" stroked="f">
                <v:textbox inset="0,0,0,0"/>
                <w10:wrap anchorx="page"/>
              </v:rect>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63359" behindDoc="0" locked="0" layoutInCell="1" allowOverlap="1">
                <wp:simplePos x="0" y="0"/>
                <wp:positionH relativeFrom="margin">
                  <wp:posOffset>-1006483</wp:posOffset>
                </wp:positionH>
                <wp:positionV relativeFrom="paragraph">
                  <wp:posOffset>-1312784</wp:posOffset>
                </wp:positionV>
                <wp:extent cx="2713994" cy="2522857"/>
                <wp:effectExtent l="0" t="419100" r="0" b="429893"/>
                <wp:wrapNone/>
                <wp:docPr id="2" name="Rectangle : avec coins rognés en diagonale 22"/>
                <wp:cNvGraphicFramePr/>
                <a:graphic xmlns:a="http://schemas.openxmlformats.org/drawingml/2006/main">
                  <a:graphicData uri="http://schemas.microsoft.com/office/word/2010/wordprocessingShape">
                    <wps:wsp>
                      <wps:cNvSpPr/>
                      <wps:spPr>
                        <a:xfrm rot="1324667">
                          <a:off x="0" y="0"/>
                          <a:ext cx="2713994" cy="2522857"/>
                        </a:xfrm>
                        <a:custGeom>
                          <a:avLst>
                            <a:gd name="f6" fmla="val 0"/>
                            <a:gd name="f7" fmla="val 50000"/>
                          </a:avLst>
                          <a:gdLst>
                            <a:gd name="f2" fmla="val w"/>
                            <a:gd name="f3" fmla="val h"/>
                            <a:gd name="f4" fmla="val ss"/>
                            <a:gd name="f5" fmla="val 0"/>
                            <a:gd name="f6" fmla="val 0"/>
                            <a:gd name="f7" fmla="val 50000"/>
                            <a:gd name="f8" fmla="abs f2"/>
                            <a:gd name="f9" fmla="abs f3"/>
                            <a:gd name="f10" fmla="abs f4"/>
                            <a:gd name="f11" fmla="val f5"/>
                            <a:gd name="f12" fmla="val f6"/>
                            <a:gd name="f13" fmla="val f7"/>
                            <a:gd name="f14" fmla="?: f8 f2 1"/>
                            <a:gd name="f15" fmla="?: f9 f3 1"/>
                            <a:gd name="f16" fmla="?: f10 f4 1"/>
                            <a:gd name="f17" fmla="*/ f14 1 21600"/>
                            <a:gd name="f18" fmla="*/ f15 1 21600"/>
                            <a:gd name="f19" fmla="*/ 21600 f14 1"/>
                            <a:gd name="f20" fmla="*/ 21600 f15 1"/>
                            <a:gd name="f21" fmla="min f18 f17"/>
                            <a:gd name="f22" fmla="*/ f19 1 f16"/>
                            <a:gd name="f23" fmla="*/ f20 1 f16"/>
                            <a:gd name="f24" fmla="val f22"/>
                            <a:gd name="f25" fmla="val f23"/>
                            <a:gd name="f26" fmla="*/ f11 f21 1"/>
                            <a:gd name="f27" fmla="+- f25 0 f11"/>
                            <a:gd name="f28" fmla="+- f24 0 f11"/>
                            <a:gd name="f29" fmla="*/ f24 f21 1"/>
                            <a:gd name="f30" fmla="*/ f25 f21 1"/>
                            <a:gd name="f31" fmla="min f28 f27"/>
                            <a:gd name="f32" fmla="*/ f31 f12 1"/>
                            <a:gd name="f33" fmla="*/ f31 f13 1"/>
                            <a:gd name="f34" fmla="*/ f32 1 100000"/>
                            <a:gd name="f35" fmla="*/ f33 1 100000"/>
                            <a:gd name="f36" fmla="+- f24 0 f34"/>
                            <a:gd name="f37" fmla="+- f25 0 f34"/>
                            <a:gd name="f38" fmla="+- f24 0 f35"/>
                            <a:gd name="f39" fmla="+- f25 0 f35"/>
                            <a:gd name="f40" fmla="+- f34 0 f35"/>
                            <a:gd name="f41" fmla="*/ f34 f21 1"/>
                            <a:gd name="f42" fmla="*/ f35 f21 1"/>
                            <a:gd name="f43" fmla="?: f40 f34 f35"/>
                            <a:gd name="f44" fmla="*/ f38 f21 1"/>
                            <a:gd name="f45" fmla="*/ f37 f21 1"/>
                            <a:gd name="f46" fmla="*/ f36 f21 1"/>
                            <a:gd name="f47" fmla="*/ f39 f21 1"/>
                            <a:gd name="f48" fmla="*/ f43 1 2"/>
                            <a:gd name="f49" fmla="+- f24 0 f48"/>
                            <a:gd name="f50" fmla="+- f25 0 f48"/>
                            <a:gd name="f51" fmla="*/ f48 f21 1"/>
                            <a:gd name="f52" fmla="*/ f49 f21 1"/>
                            <a:gd name="f53" fmla="*/ f50 f21 1"/>
                          </a:gdLst>
                          <a:ahLst/>
                          <a:cxnLst>
                            <a:cxn ang="3cd4">
                              <a:pos x="hc" y="t"/>
                            </a:cxn>
                            <a:cxn ang="0">
                              <a:pos x="r" y="vc"/>
                            </a:cxn>
                            <a:cxn ang="cd4">
                              <a:pos x="hc" y="b"/>
                            </a:cxn>
                            <a:cxn ang="cd2">
                              <a:pos x="l" y="vc"/>
                            </a:cxn>
                          </a:cxnLst>
                          <a:rect l="f51" t="f51" r="f52" b="f53"/>
                          <a:pathLst>
                            <a:path>
                              <a:moveTo>
                                <a:pt x="f41" y="f26"/>
                              </a:moveTo>
                              <a:lnTo>
                                <a:pt x="f44" y="f26"/>
                              </a:lnTo>
                              <a:lnTo>
                                <a:pt x="f29" y="f42"/>
                              </a:lnTo>
                              <a:lnTo>
                                <a:pt x="f29" y="f45"/>
                              </a:lnTo>
                              <a:lnTo>
                                <a:pt x="f46" y="f30"/>
                              </a:lnTo>
                              <a:lnTo>
                                <a:pt x="f42" y="f30"/>
                              </a:lnTo>
                              <a:lnTo>
                                <a:pt x="f26" y="f47"/>
                              </a:lnTo>
                              <a:lnTo>
                                <a:pt x="f26" y="f41"/>
                              </a:lnTo>
                              <a:close/>
                            </a:path>
                          </a:pathLst>
                        </a:custGeom>
                        <a:solidFill>
                          <a:srgbClr val="1F1F1F"/>
                        </a:solidFill>
                        <a:ln cap="flat">
                          <a:noFill/>
                          <a:prstDash val="solid"/>
                        </a:ln>
                      </wps:spPr>
                      <wps:bodyPr lIns="0" tIns="0" rIns="0" bIns="0"/>
                    </wps:wsp>
                  </a:graphicData>
                </a:graphic>
              </wp:anchor>
            </w:drawing>
          </mc:Choice>
          <mc:Fallback>
            <w:pict>
              <v:shape w14:anchorId="1C2D6C95" id="Rectangle : avec coins rognés en diagonale 22" o:spid="_x0000_s1026" style="position:absolute;margin-left:-79.25pt;margin-top:-103.35pt;width:213.7pt;height:198.65pt;rotation:1446890fd;z-index:251663359;visibility:visible;mso-wrap-style:square;mso-wrap-distance-left:9pt;mso-wrap-distance-top:0;mso-wrap-distance-right:9pt;mso-wrap-distance-bottom:0;mso-position-horizontal:absolute;mso-position-horizontal-relative:margin;mso-position-vertical:absolute;mso-position-vertical-relative:text;v-text-anchor:top" coordsize="2713994,25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qzWwQAAKwNAAAOAAAAZHJzL2Uyb0RvYy54bWysV+2OozYU/V+p72Dxs9VOgoFkEk1mfnQ0&#10;VaWqXXW3D+AATpAAI5tNMm/Tv32N9sV6rgGHz6padUYKTu7h+N5zbHN5erkVObuk2mSqPHj+w9pj&#10;aRmrJCtPB+/3z28fHj1malEmIldlevDeU+O9PH/7zdO12qdcnVWepJqBpDT7a3XwznVd7VcrE5/T&#10;QpgHVaUlglLpQtT4qk+rRIsr2It8xdfrzeqqdFJpFafG4NfXJug9W34p07j+VUqT1iw/eMittp/a&#10;fh7pc/X8JPYnLapzFrdpiK/IohBZiUkd1auoBfuiswlVkcVaGSXrh1gVKyVlFqe2BlTjr0fVfDqL&#10;KrW1QBxTOZnM/0cb/3L5qFmWHDzusVIUsOg3iCbKU57+9ceeiUsas1hlpWFancq//zTwlyWZOKlS&#10;5CnjnCS8VmYPpk/VR91+MxiSHjepC9wJ3f2Ah5vN1qqEutnNmvDuTEhvNYvxI9/6wW4XeixGjEec&#10;P0ZbmmPVkBFp/MXUP6aqoLG4/Gxqq3zS5i83HpNFDhsvImedxS667UejNf5a9h7ThBLi3CmvdAOs&#10;dpRBP3oeR1HK/V5jxuGoH55k+zW19FPD9msmF0fDpDWrH94NwsE4Nx9bpnd7OIn7XZykltEkPtAN&#10;xoyE8wfKSetzPz3fafeyZ/IRBTB/wuEEJMyOyWAG42QkjL9mMpwBuZXx3QogIBj3N83yGCTlNLW4&#10;aBHnxAXOMjWs4wK4E7mHA+sE58QushJUkMOfKIb92Dpmk9shOelPdOdOd0Lx9QLKqW/dbbZ6Xwnu&#10;pG8Ak/XDne42G+TC/ZnCnPDffwAiYvDHn5bvZLeocAHVF13ycH7GoC85zTibVzAUnNP6mwgeDAQP&#10;SO6ZRRoMBLeomWUaOMFJrgA8zKcDanIqBE54CwTVEtAZcBcNs4y2YTBjwAxqxgAkMuZyBtzNnKJC&#10;ZwChAmvmDMoZYMtcMDMcOrBgZugcoCMgxBLDrHJmzqEH5PnMkg2HBmwXUE59m/9mAeXUtyicYLMz&#10;OvUJFZLlk9M8HGpvVQ0fxw5FA+2b7TaDGmgfLugQDbQPF3KPnPaUewTtuwrxUD8l7dNWnDGwqym+&#10;le1vGDH0IgcviJPQtg6VMtQ6nGOPoT+oqTiQAGcbgw6+7mO1hV7iBew883ERzfvc+Qx3k09bgUY3&#10;Rc2njCAo2iB7RQMqSTq0oBLi2KIrUZMAVAYN6VqoS/pZ2V9qKlqG4EDVEudqU/cdkZdDJJbxANnF&#10;u2vVMHIsGcJhEzWMXby7jnF2w6PCLt5dW1yIJU98OGH/lY827X/B0RPE5mcP3uV5Hc4+N3q4OFcm&#10;bVJpZEXMSY1xv5c0Ks+StyzPSXKjT8cfcs3waEPz+kb/bUkDWF6yWODFReaitgujVMSAGTGPNvWr&#10;MOeGw97mVMGypa656ZNpdFTJO1rx/KcS7T22aN0NdDc4tgOqhu7AK4Fd/O3rC71z9L9b1P0l6/kf&#10;AAAA//8DAFBLAwQUAAYACAAAACEAZeOjs+EAAAANAQAADwAAAGRycy9kb3ducmV2LnhtbEyPy07D&#10;MBBF90j8gzVI7Fo7kRrSEKdCSF2wJAWxdeMhSYntYDsP+HqGFexmNEd3zi0PqxnYjD70zkpItgIY&#10;2sbp3rYSXk7HTQ4sRGW1GpxFCV8Y4FBdX5Wq0G6xzzjXsWUUYkOhJHQxjgXnoenQqLB1I1q6vTtv&#10;VKTVt1x7tVC4GXgqRMaN6i196NSIjx02H/VkJIgJj/NnnyyvtW+fvpPx8jZeTlLe3qwP98AirvEP&#10;hl99UoeKnM5usjqwQcIm2eU7YmlKRXYHjJg0y/fAzgTvRQa8Kvn/FtUPAAAA//8DAFBLAQItABQA&#10;BgAIAAAAIQC2gziS/gAAAOEBAAATAAAAAAAAAAAAAAAAAAAAAABbQ29udGVudF9UeXBlc10ueG1s&#10;UEsBAi0AFAAGAAgAAAAhADj9If/WAAAAlAEAAAsAAAAAAAAAAAAAAAAALwEAAF9yZWxzLy5yZWxz&#10;UEsBAi0AFAAGAAgAAAAhAKndyrNbBAAArA0AAA4AAAAAAAAAAAAAAAAALgIAAGRycy9lMm9Eb2Mu&#10;eG1sUEsBAi0AFAAGAAgAAAAhAGXjo7PhAAAADQEAAA8AAAAAAAAAAAAAAAAAtQYAAGRycy9kb3du&#10;cmV2LnhtbFBLBQYAAAAABAAEAPMAAADDBwAAAAA=&#10;" path="m,l1452566,,2713994,1261429r,1261428l2713994,2522857r-1452565,l,1261429,,xe" fillcolor="#1f1f1f" stroked="f">
                <v:path arrowok="t" o:connecttype="custom" o:connectlocs="1356997,0;2713994,1261429;1356997,2522857;0,1261429" o:connectangles="270,0,90,180" textboxrect="630714,630714,2083280,1892143"/>
                <w10:wrap anchorx="margin"/>
              </v:shape>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74139</wp:posOffset>
                </wp:positionV>
                <wp:extent cx="7068183" cy="568327"/>
                <wp:effectExtent l="0" t="19050" r="0" b="3173"/>
                <wp:wrapNone/>
                <wp:docPr id="3" name="Zone de texte 8"/>
                <wp:cNvGraphicFramePr/>
                <a:graphic xmlns:a="http://schemas.openxmlformats.org/drawingml/2006/main">
                  <a:graphicData uri="http://schemas.microsoft.com/office/word/2010/wordprocessingShape">
                    <wps:wsp>
                      <wps:cNvSpPr txBox="1"/>
                      <wps:spPr>
                        <a:xfrm>
                          <a:off x="0" y="0"/>
                          <a:ext cx="7068183" cy="568327"/>
                        </a:xfrm>
                        <a:prstGeom prst="rect">
                          <a:avLst/>
                        </a:prstGeom>
                        <a:noFill/>
                        <a:ln>
                          <a:noFill/>
                          <a:prstDash/>
                        </a:ln>
                        <a:effectLst>
                          <a:outerShdw dist="38096" dir="18900000" algn="tl">
                            <a:srgbClr val="000000"/>
                          </a:outerShdw>
                        </a:effectLst>
                      </wps:spPr>
                      <wps:txbx>
                        <w:txbxContent>
                          <w:p w:rsidR="006166F1" w:rsidRDefault="001217E5">
                            <w:pPr>
                              <w:rPr>
                                <w:rFonts w:ascii="Copperplate Gothic Bold" w:hAnsi="Copperplate Gothic Bold"/>
                                <w:color w:val="44DC48"/>
                                <w:sz w:val="72"/>
                              </w:rPr>
                            </w:pPr>
                            <w:r>
                              <w:rPr>
                                <w:rFonts w:ascii="Copperplate Gothic Bold" w:hAnsi="Copperplate Gothic Bold"/>
                                <w:color w:val="44DC48"/>
                                <w:sz w:val="72"/>
                              </w:rPr>
                              <w:t>Game Design</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05.35pt;margin-top:5.85pt;width:556.55pt;height:44.7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ArEQIAAAsEAAAOAAAAZHJzL2Uyb0RvYy54bWysU01v2zAMvQ/YfxB0X+x8NHGMOMXWoMOA&#10;Yh2Q7dKbLMu2AFnSKCV29utHyc0HuttQH2RRpB7Jx6fN/dApchTgpNEFnU5SSoTmppK6Keivn4+f&#10;MkqcZ7piymhR0JNw9H778cOmt7mYmdaoSgBBEO3y3ha09d7mSeJ4KzrmJsYKjc7aQMc8mtAkFbAe&#10;0TuVzNJ0mfQGKguGC+fwdDc66Tbi17Xg/rmunfBEFRRr83GFuJZhTbYbljfAbCv5axnsP6romNSY&#10;9AK1Y56RA8h/oDrJwThT+wk3XWLqWnIRe8BupumbbvYtsyL2guQ4e6HJvR8s/378AURWBZ1TolmH&#10;I3rBQZFKEC8GL0gWKOqtyzFybzHWD1/MgKM+nzs8DJ0PNXThjz0R9CPZpwvBiEQ4Hq7SZTbNMBNH&#10;390ym89WASa53rbg/FdhOhI2BQUcYOSVHZ+cH0PPISGZNo9SqThEpd8chLgdc+14a3SLKAmEipUe&#10;vIB9W/WkkiHZPEvXS4oG6mOardPwUcJUg8r2KpbhoCkfFJAjC3oaI0Z8cwaL7dzkSQJ5I0lh54dy&#10;wBthW5rqhITi68HkrYE/lPSoxIK63wcGghL1TeOo19PFIkg3Gou71QwNuPWUtx6mOUJhwVh53D74&#10;Ue6oN8v8k95bHqY3kvX54E0tI7HXirCDYKDiYi+vryNI+taOUdc3vP0LAAD//wMAUEsDBBQABgAI&#10;AAAAIQCBojm/2wAAAAgBAAAPAAAAZHJzL2Rvd25yZXYueG1sTI9BT8MwDIXvSPyHyEi7oC3NgIG6&#10;phOa4MIJChIcs8ZrKxKnSrKt/Hu8E9xsv6fn71WbyTtxxJiGQBrUogCB1AY7UKfh4/15/gAiZUPW&#10;uECo4QcTbOrLi8qUNpzoDY9N7gSHUCqNhj7nsZQytT16kxZhRGJtH6I3mdfYSRvNicO9k8uiWElv&#10;BuIPvRlx22P73Ry8hsmG26fUuOv4OsovLz/p7oXx9OxqelyDyDjlPzOc8RkdambahQPZJJwGLpL5&#10;qu5BnFWlbhSIHU+FWoKsK/m/QP0LAAD//wMAUEsBAi0AFAAGAAgAAAAhALaDOJL+AAAA4QEAABMA&#10;AAAAAAAAAAAAAAAAAAAAAFtDb250ZW50X1R5cGVzXS54bWxQSwECLQAUAAYACAAAACEAOP0h/9YA&#10;AACUAQAACwAAAAAAAAAAAAAAAAAvAQAAX3JlbHMvLnJlbHNQSwECLQAUAAYACAAAACEAS4RwKxEC&#10;AAALBAAADgAAAAAAAAAAAAAAAAAuAgAAZHJzL2Uyb0RvYy54bWxQSwECLQAUAAYACAAAACEAgaI5&#10;v9sAAAAIAQAADwAAAAAAAAAAAAAAAABrBAAAZHJzL2Rvd25yZXYueG1sUEsFBgAAAAAEAAQA8wAA&#10;AHMFAAAAAA==&#10;" filled="f" stroked="f">
                <v:shadow on="t" color="black" origin="-.5,-.5" offset=".74828mm,-.74828mm"/>
                <v:textbox>
                  <w:txbxContent>
                    <w:p w:rsidR="006166F1" w:rsidRDefault="001217E5">
                      <w:pPr>
                        <w:rPr>
                          <w:rFonts w:ascii="Copperplate Gothic Bold" w:hAnsi="Copperplate Gothic Bold"/>
                          <w:color w:val="44DC48"/>
                          <w:sz w:val="72"/>
                        </w:rPr>
                      </w:pPr>
                      <w:r>
                        <w:rPr>
                          <w:rFonts w:ascii="Copperplate Gothic Bold" w:hAnsi="Copperplate Gothic Bold"/>
                          <w:color w:val="44DC48"/>
                          <w:sz w:val="72"/>
                        </w:rPr>
                        <w:t>Game Design</w:t>
                      </w:r>
                    </w:p>
                  </w:txbxContent>
                </v:textbox>
                <w10:wrap anchorx="page"/>
              </v:shape>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73600" behindDoc="0" locked="0" layoutInCell="1" allowOverlap="1">
                <wp:simplePos x="0" y="0"/>
                <wp:positionH relativeFrom="page">
                  <wp:align>left</wp:align>
                </wp:positionH>
                <wp:positionV relativeFrom="paragraph">
                  <wp:posOffset>0</wp:posOffset>
                </wp:positionV>
                <wp:extent cx="4324983" cy="694057"/>
                <wp:effectExtent l="0" t="0" r="19050" b="29845"/>
                <wp:wrapNone/>
                <wp:docPr id="4" name="Connecteur : en angle 17"/>
                <wp:cNvGraphicFramePr/>
                <a:graphic xmlns:a="http://schemas.openxmlformats.org/drawingml/2006/main">
                  <a:graphicData uri="http://schemas.microsoft.com/office/word/2010/wordprocessingShape">
                    <wps:wsp>
                      <wps:cNvCnPr/>
                      <wps:spPr>
                        <a:xfrm>
                          <a:off x="0" y="0"/>
                          <a:ext cx="4324983" cy="694057"/>
                        </a:xfrm>
                        <a:prstGeom prst="bentConnector3">
                          <a:avLst>
                            <a:gd name="adj1" fmla="val 9722"/>
                          </a:avLst>
                        </a:prstGeom>
                        <a:noFill/>
                        <a:ln w="19046" cap="flat">
                          <a:solidFill>
                            <a:srgbClr val="44DC48"/>
                          </a:solidFill>
                          <a:prstDash val="solid"/>
                          <a:miter/>
                        </a:ln>
                      </wps:spPr>
                      <wps:bodyPr/>
                    </wps:wsp>
                  </a:graphicData>
                </a:graphic>
              </wp:anchor>
            </w:drawing>
          </mc:Choice>
          <mc:Fallback>
            <w:pict>
              <v:shapetype w14:anchorId="7C71F8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7" o:spid="_x0000_s1026" type="#_x0000_t34" style="position:absolute;margin-left:0;margin-top:0;width:340.55pt;height:54.65pt;z-index:251673600;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nY1gEAAIQDAAAOAAAAZHJzL2Uyb0RvYy54bWysU0uOEzEQ3SNxB8t70p2kySStdGaRaNgg&#10;iAQcoOJPt5F/sj3p5DachZNRdpoMnx1i419VvXr1qrx9vBhNziJE5WxH57OaEmGZ48r2Hf3y+enN&#10;mpKYwHLQzoqOXkWkj7vXr7ajb8XCDU5zEQiC2NiOvqNDSr6tqsgGYSDOnBcWjdIFAwmvoa94gBHR&#10;ja4Wdb2qRhe4D46JGPH1cDPSXcGXUrD0UcooEtEdRW6prKGsp7xWuy20fQA/KDbRgH9gYUBZTHqH&#10;OkAC8hzUX1BGseCik2nGnKmclIqJUgNWM6//qObTAF6UWlCc6O8yxf8Hyz6cj4Eo3tGGEgsGW7R3&#10;1qJu4jl8/9ZiNwnYXgsyf8hijT62GLO3xzDdoj+GXPlFBpN3rIlcisDXu8DikgjDx2a5aDbrJSUM&#10;batNU78toNVLtA8xvRPOkHzo6EnYNPFxYVkUhvP7mIrUfCIM/OucEmk0du4MmmweFovMFWEnZzz9&#10;BM6R1j0prUvrtSUjzu2mblbICnACpYZUEkWnFc+OOSSG/rTXgSA+ltEc9s16SvGbW85ygDjc/Iop&#10;u0FrVBJZMWSiLW5Zx5ty+XRy/FoELe/Y6uI4jWWepV/vJfrl8+x+AAAA//8DAFBLAwQUAAYACAAA&#10;ACEASD/CSNoAAAAFAQAADwAAAGRycy9kb3ducmV2LnhtbEyPwU7DMBBE70j8g7VI3KidIqoQ4lSo&#10;Uk8cUEt738RLEojXUey24e9ZuMBlpNWMZt6W69kP6kxT7ANbyBYGFHETXM+thcPb9i4HFROywyEw&#10;WfiiCOvq+qrEwoUL7+i8T62SEo4FWuhSGgutY9ORx7gII7F472HymOScWu0mvEi5H/TSmJX22LMs&#10;dDjSpqPmc3/yFpa5OX6YTe1WO8y3xzSPL6/Zg7W3N/PzE6hEc/oLww++oEMlTHU4sYtqsCCPpF8V&#10;b5VnGahaQubxHnRV6v/01TcAAAD//wMAUEsBAi0AFAAGAAgAAAAhALaDOJL+AAAA4QEAABMAAAAA&#10;AAAAAAAAAAAAAAAAAFtDb250ZW50X1R5cGVzXS54bWxQSwECLQAUAAYACAAAACEAOP0h/9YAAACU&#10;AQAACwAAAAAAAAAAAAAAAAAvAQAAX3JlbHMvLnJlbHNQSwECLQAUAAYACAAAACEAHi2Z2NYBAACE&#10;AwAADgAAAAAAAAAAAAAAAAAuAgAAZHJzL2Uyb0RvYy54bWxQSwECLQAUAAYACAAAACEASD/CSNoA&#10;AAAFAQAADwAAAAAAAAAAAAAAAAAwBAAAZHJzL2Rvd25yZXYueG1sUEsFBgAAAAAEAAQA8wAAADcF&#10;AAAAAA==&#10;" adj="2100" strokecolor="#44dc48" strokeweight=".52906mm">
                <w10:wrap anchorx="page"/>
              </v:shape>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56190" behindDoc="0" locked="0" layoutInCell="1" allowOverlap="1">
                <wp:simplePos x="0" y="0"/>
                <wp:positionH relativeFrom="page">
                  <wp:posOffset>-2818328</wp:posOffset>
                </wp:positionH>
                <wp:positionV relativeFrom="paragraph">
                  <wp:posOffset>-1288362</wp:posOffset>
                </wp:positionV>
                <wp:extent cx="10972800" cy="7170423"/>
                <wp:effectExtent l="228600" t="228600" r="228600" b="240027"/>
                <wp:wrapNone/>
                <wp:docPr id="6" name="Parallélogramme 15"/>
                <wp:cNvGraphicFramePr/>
                <a:graphic xmlns:a="http://schemas.openxmlformats.org/drawingml/2006/main">
                  <a:graphicData uri="http://schemas.microsoft.com/office/word/2010/wordprocessingShape">
                    <wps:wsp>
                      <wps:cNvSpPr/>
                      <wps:spPr>
                        <a:xfrm rot="205543">
                          <a:off x="0" y="0"/>
                          <a:ext cx="10972800" cy="717042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595959"/>
                        </a:solidFill>
                        <a:ln w="12701" cap="flat">
                          <a:solidFill>
                            <a:srgbClr val="A9D18E"/>
                          </a:solidFill>
                          <a:prstDash val="solid"/>
                          <a:miter/>
                        </a:ln>
                      </wps:spPr>
                      <wps:bodyPr lIns="0" tIns="0" rIns="0" bIns="0"/>
                    </wps:wsp>
                  </a:graphicData>
                </a:graphic>
              </wp:anchor>
            </w:drawing>
          </mc:Choice>
          <mc:Fallback>
            <w:pict>
              <v:shape w14:anchorId="3D896373" id="Parallélogramme 15" o:spid="_x0000_s1026" style="position:absolute;margin-left:-221.9pt;margin-top:-101.45pt;width:12in;height:564.6pt;rotation:224508fd;z-index:251656190;visibility:visible;mso-wrap-style:square;mso-wrap-distance-left:9pt;mso-wrap-distance-top:0;mso-wrap-distance-right:9pt;mso-wrap-distance-bottom:0;mso-position-horizontal:absolute;mso-position-horizontal-relative:page;mso-position-vertical:absolute;mso-position-vertical-relative:text;v-text-anchor:top" coordsize="10972800,717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FLkAUAACoTAAAOAAAAZHJzL2Uyb0RvYy54bWysmNtu4zYQhu8L9B0IXbbIWmfKwTqLoukW&#10;BRZtgN0+gCyLsQGdIGnj7CP1Ofpi/WckMaJI96IoAjiy+XM4880MbfL9h9e6Ei9lP1za5uAF73xP&#10;lE3Rni7N88H788vHu8wTw5g3p7xqm/LgfSsH78PD99+9v3b3Zdie2+pU9gJGmuH+2h288zh297vd&#10;UJzLOh/etV3ZYFC1fZ2PeNs/7059foX1utqFvp/urm1/6vq2KIcBnz5Og94D21eqLMY/lBrKUVQH&#10;D76N/Nrz65Fedw/v8/vnPu/Ol2J2I/8PXtT5pcGi2tRjPubia3+xTNWXom+HVo3virbetUpdipJj&#10;QDSBv4nm8znvSo4FcIZOYxr+P7PF7y9PvbicDl7qiSavkaKnvM+r6u+/qhZc6roUQUKYrt1wD/Xn&#10;7qmf3w14pJhfVV+LvgXb0E+SOGIQCE28MudvmnP5OooCHwb+XoaZj3wUGJSB9OMwojV2kzEyWnwd&#10;xl/Ltqbn/OXTMDLd0+yjQlmpukKqXvJKhIkPY9P8ldaaFKwnBT48mOchb9pyuBYlsVMTrTVBtpSR&#10;thGvx6/k2XqFZD163o4iD2+RDcN2WK6HrYXdWNaL75f5P94JH393UWpZCZCZyYdFtLc1GuaicXAI&#10;NMxFFErbkqaZHweh4m3EgabJ41yM64hQnrO3PJ5a8w2iSlrjBlJU1iZdgYb6w06ovVCBCCyNxkqa&#10;wHeKQo2VRYFbpLmyKHSLNNcP9xBEoGb7hJaaubAoFipxiDRcFiVCpQ6RJgyfIAmkQ6Mps9+ZQHjc&#10;0+tUhRo1i/ZukcE79N0iA3iIlDiWiwzgYQhRGKTTVrF2KzKYh9FNncYO99mSUGR1Ww2RJr/Swaql&#10;0/DRHipM0Y4qtEQaPoukW6TpsyhzizR9Fu3dIk2/vjRgSlytlo0M+hGBVaHVuLGBPyKsLpWGT1u5&#10;gulN/8WaOgtgdStY41ZBCiMoP0tlwI5Dij6wNovYoB0HN1QaN9UxbLlX1LxZRSRdfmngrEIjC6sG&#10;YoN3jD62NYmmzYmDSMVWShING4sF/N0GmWNfSDR0qhViGqOotkwTTV6rUFWWSpOnCBPuVXi7yWKi&#10;ybOKsuPYZhKDfMIknF/RiQGfhVO81roG/5AsqsQGZ2aANlNHQ+OrdN5yOQbsy66Mp+skqORG9aRG&#10;BqZKRPQbaqmRgVllfcWlOgPIE8XnyGVq8ue9GRC365n85Y0ITfg3OjI1yKe87VrrGdxT6g78qNg4&#10;hd8UM3beIRDJVmAQx0rOvEhNnLKX3siLdBBHJNsVNXG2hV8Nri6TBvOUVI4vcqmZU5dNO5f9M0oa&#10;zNPsRowGc4kuc1Wo1NR5Rd4FpdUT+N07Y1/5ZbHPDPYSneNaMTPYS2xeTpVmT1TljbrKDPbyRrYz&#10;g70Ee+eKmj2tmK144azyfJqPGPkZD1wBxWszf4YnkdMpOCpOMR+JunagI9G58ASOPSOVDIxAx+ed&#10;Re6vtT1LX4obWrfl4011uLZd/bttFRleK9rb4LbKlpPa1vHtBEoDTcCB0B2pipK1P4r6jyZgf7w1&#10;ITUnoOR5Bd4WHSxVZE5YYpDcr84J0lghnVcwXZomznnuccdAtwuKCh1nYEWljBsGRQWGOwaVzZt2&#10;l49UJpRseqT/dftSfmn5k5FKg1iZEb0pqsZQpihMg+4yvvzvZosLoyULy/jyf9ZJeG+wXMaLqh3K&#10;KR+T24heh0IkVgf1oa0up4+XqqKQhv75+HPVC+zJBy/Z09+cV0NWNeKKKwEcDOFBkeMOSFX5yFkw&#10;dIa5n/aPQfaLy1zXD+NjPpynZdkCycD6Mpb9FEeFjtvRfcZ0g0FPx/b0DRch1W8NLldQ6ePy0C8P&#10;x/mBTNAMXMhw/86XR3Tjs37Pqrcrrod/AAAA//8DAFBLAwQUAAYACAAAACEAfpve4+YAAAAOAQAA&#10;DwAAAGRycy9kb3ducmV2LnhtbEyPwW7CMBBE75X4B2uRegOnJkKQxkGUikMrtRXQSnAz8TaJiNdp&#10;bCDl62tO5bajHc28SWedqdkJW1dZkvAwjIAh5VZXVEj43CwHE2DOK9KqtoQSftHBLOvdpSrR9kwr&#10;PK19wUIIuURJKL1vEs5dXqJRbmgbpPD7tq1RPsi24LpV5xBuai6iaMyNqig0lKrBRYn5YX00Er4u&#10;26dmt3t9wffL82bx9mO2yw8h5X2/mz8C89j5fzNc8QM6ZIFpb4+kHaslDOJ4FNh9uEQkpsCuHjGJ&#10;BbC9hKkYj4BnKb+dkf0BAAD//wMAUEsBAi0AFAAGAAgAAAAhALaDOJL+AAAA4QEAABMAAAAAAAAA&#10;AAAAAAAAAAAAAFtDb250ZW50X1R5cGVzXS54bWxQSwECLQAUAAYACAAAACEAOP0h/9YAAACUAQAA&#10;CwAAAAAAAAAAAAAAAAAvAQAAX3JlbHMvLnJlbHNQSwECLQAUAAYACAAAACEA+yURS5AFAAAqEwAA&#10;DgAAAAAAAAAAAAAAAAAuAgAAZHJzL2Uyb0RvYy54bWxQSwECLQAUAAYACAAAACEAfpve4+YAAAAO&#10;AQAADwAAAAAAAAAAAAAAAADqBwAAZHJzL2Rvd25yZXYueG1sUEsFBgAAAAAEAAQA8wAAAP0IAAAA&#10;AA==&#10;" path="m,7170423l1792606,r9180194,l9180194,7170423,,7170423xe" fillcolor="#595959" strokecolor="#a9d18e" strokeweight=".35281mm">
                <v:stroke joinstyle="miter"/>
                <v:path arrowok="t" o:connecttype="custom" o:connectlocs="5486400,0;10972800,3585212;5486400,7170423;0,3585212;5486400,-14775177;6382703,0;10076497,3585211;4590097,7170423;5486400,21945600;896303,3585211" o:connectangles="270,0,90,180,270,270,0,90,90,180" textboxrect="1661319,1085626,9311481,6084797"/>
                <w10:wrap anchorx="page"/>
              </v:shape>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57215" behindDoc="0" locked="0" layoutInCell="1" allowOverlap="1">
                <wp:simplePos x="0" y="0"/>
                <wp:positionH relativeFrom="page">
                  <wp:posOffset>-2028623</wp:posOffset>
                </wp:positionH>
                <wp:positionV relativeFrom="paragraph">
                  <wp:posOffset>-1754504</wp:posOffset>
                </wp:positionV>
                <wp:extent cx="8763637" cy="5845173"/>
                <wp:effectExtent l="647700" t="685800" r="589913" b="688977"/>
                <wp:wrapNone/>
                <wp:docPr id="7" name="Parallélogramme 13"/>
                <wp:cNvGraphicFramePr/>
                <a:graphic xmlns:a="http://schemas.openxmlformats.org/drawingml/2006/main">
                  <a:graphicData uri="http://schemas.microsoft.com/office/word/2010/wordprocessingShape">
                    <wps:wsp>
                      <wps:cNvSpPr/>
                      <wps:spPr>
                        <a:xfrm rot="928054">
                          <a:off x="0" y="0"/>
                          <a:ext cx="8763637" cy="584517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404040"/>
                        </a:solidFill>
                        <a:ln w="12701" cap="flat">
                          <a:solidFill>
                            <a:srgbClr val="A9D18E"/>
                          </a:solidFill>
                          <a:prstDash val="solid"/>
                          <a:miter/>
                        </a:ln>
                      </wps:spPr>
                      <wps:bodyPr lIns="0" tIns="0" rIns="0" bIns="0"/>
                    </wps:wsp>
                  </a:graphicData>
                </a:graphic>
              </wp:anchor>
            </w:drawing>
          </mc:Choice>
          <mc:Fallback>
            <w:pict>
              <v:shape w14:anchorId="731AEC3B" id="Parallélogramme 13" o:spid="_x0000_s1026" style="position:absolute;margin-left:-159.75pt;margin-top:-138.15pt;width:690.05pt;height:460.25pt;rotation:1013682fd;z-index:251657215;visibility:visible;mso-wrap-style:square;mso-wrap-distance-left:9pt;mso-wrap-distance-top:0;mso-wrap-distance-right:9pt;mso-wrap-distance-bottom:0;mso-position-horizontal:absolute;mso-position-horizontal-relative:page;mso-position-vertical:absolute;mso-position-vertical-relative:text;v-text-anchor:top" coordsize="8763637,584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jJ3kQUAACkTAAAOAAAAZHJzL2Uyb0RvYy54bWysmNtu4zYQhu8L9B0IXbbYWGfJwTqLoukW&#10;BRZtgN0+gCyLsQGdIGrj7CP1Ofpi/WckMaJI96IoAjiy+XPI+WaGIvn+w2tTi5dqUJeuPXjBne+J&#10;qi2706V9Pnh/fvn4LveEGov2VNRdWx28b5XyPjx8/937a39fhd25q0/VIGCkVffX/uCdx7G/3+1U&#10;ea6aQt11fdWiUXZDU4z4OjzvTkNxhfWm3oW+n+6u3XDqh66slMKvj1Oj98D2pazK8Q8pVTWK+uBh&#10;biN/Dvx5pM/dw/vi/nko+vOlnKdR/IdZNMWlxaDa1GMxFuLrcLFMNZdy6FQnx7uya3adlJeyYh/g&#10;TeBvvPl8LvqKfQEc1WtM6v8zW/7+8jSIy+ngZZ5oiwYheiqGoq7//qvuwKVpKhFEhOnaq3uoP/dP&#10;w/xN4ZF8fpVDI4YObPdh7icxg4Br4pU5f9Ocq9dRlPgxz9IojTBgibYkj5Mg4yF2ky2yWX5V469V&#10;19Bz8fJJjQz3NE9RIqtkUyNSL0UtwsT3OZLov9JanYJ1p8DP0Wvqh7Bpy+FalMROTbTWBPmSRdpG&#10;vG6/zjmmW5N163nbmq5bldo2A9qb49bAbixr9/ZL/x/fCR9/76LUshKgUKZBFtHe1miYi8bBIdAw&#10;F1GY2ZY0zeKohIy3HgeaJrcnVrvmye2p1W4QlZnVbiBFZk1Lgg5XoKH+sBNyL2QgAkujsZIm8J2i&#10;UGNlUeAWaa4sCt0izfXDPQQRqNlzCjVXFsVCJg6RhsuiRMjUIdKEMSdIgsyh0ZR53rmAe1zT6+QL&#10;NWoW7d0ig3fou0UG8BAhcQwXGcDDEKIwSO2SjwzmYXRTp7Fj+mxJSLK6zYZIk1/pYNXSafgoDxmm&#10;KEcZWiINn0WZW6Tpsyh3izR9Fu3dIk2/ubRgSlytko0M+hGBlaFVuLGBPyKsLpWGT0u5hOlN/cWa&#10;OgtgdStY45ZBCiNIP0tlwI5D8j6wFovYoB0HN1QaN+UxbLlH1LxZRSRd89LAWYVCFlYOxAbvGHVs&#10;axJNmwMHkYytkCQaNgYL+N0GmWNdSDR0yhViGiOptkwTTV6rkFWWSpMnDxOuVcx2E8VEk2cVRcex&#10;zCQG+YRJOF/RiQGfhZO/1rgG/5AsSmxhtrMzI0CLqaOg8SqdX5zsA9ZlV8TTdRBkciN7UiMCUybC&#10;+828UiMCs8p6xaU6AogT+eeIZWry57UZELfjmfyzGx6a8G9UZGqQT3nZtcYzuKdUHdhUbCaFPcVq&#10;UyThyVZgEMdIzrhkmjhFL70RF+xU3zZHciIOT7YjauJsC7sGV5VlBvOUVI4XeaaZU5VNK5e9jcoM&#10;5ml+w0eDeYYqc2VopqnziLwKZlZNYN+7JsErKjzakMgN9hkqxzVibrDPsHg5VZo9Uc1u5FVusM9u&#10;RDs32Gdg7xxRs6cR8xUvnDWeT/MRozjjgf0uX9v5NzyJgg7BUXmaTkR9p+hEdC49gWPPSKBgBDo+&#10;7yxyn09Ps3Zg6Ut5Q+u2fLypDte263+3LSNj1pLWNkxb5stJbTvxbQcKA3WIb3dI1vORVH/UAeuj&#10;G42MUrMDUp5H4GXRwXLbYfEh43p1dsiMEdJ5BHNKU8c5zgOuGOhyQVKi4wgsKZVxwSApwXDFIPN5&#10;0e6LkdKEgk2P9L/pXqovHf8yUmoQK9OjN0XdGsoUiWnQXdqX//1scWG0RGFpX/7PugyzN1gu7WXd&#10;qWqKxzRteK9dIRKrg7rq6svp46WuySU1PB9/rgeBXdvBi336m+NqyOpWXHFxhIMhZlAWuAKSdTFy&#10;FAydYe6n/WOQ/+Iy1w9qfCzUeRqWLZAMrC9jNUx+1Ki4HV1nTBcY9HTsTt9wD1L/1uJuBZk+Lg/D&#10;8nCcH8gE9cB9DNfvfHdEFz7r76x6u+F6+AcAAP//AwBQSwMEFAAGAAgAAAAhANi66RjlAAAADgEA&#10;AA8AAABkcnMvZG93bnJldi54bWxMj8FOwzAMhu9IvENkJG5bsm5krDSdYALtAhJsoHHMWtNWaZzS&#10;ZFt5e7IT3Gz50+/vz5aDbdkRe984UjAZC2BIhSsbqhS8b59Gt8B80FTq1hEq+EEPy/zyItNp6U70&#10;hsdNqFgMIZ9qBXUIXcq5L2q02o9dhxRvX663OsS1r3jZ61MMty1PhJDc6obih1p3uKqxMJuDVfD5&#10;8eJ362rx6r6fd515eDRrszJKXV8N93fAAg7hD4azflSHPDrt3YFKz1oFo+lkcRPZOCVzOQV2ZoQU&#10;EthegZzNEuB5xv/XyH8BAAD//wMAUEsBAi0AFAAGAAgAAAAhALaDOJL+AAAA4QEAABMAAAAAAAAA&#10;AAAAAAAAAAAAAFtDb250ZW50X1R5cGVzXS54bWxQSwECLQAUAAYACAAAACEAOP0h/9YAAACUAQAA&#10;CwAAAAAAAAAAAAAAAAAvAQAAX3JlbHMvLnJlbHNQSwECLQAUAAYACAAAACEARd4yd5EFAAApEwAA&#10;DgAAAAAAAAAAAAAAAAAuAgAAZHJzL2Uyb0RvYy54bWxQSwECLQAUAAYACAAAACEA2LrpGOUAAAAO&#10;AQAADwAAAAAAAAAAAAAAAADrBwAAZHJzL2Rvd25yZXYueG1sUEsFBgAAAAAEAAQA8wAAAP0IAAAA&#10;AA==&#10;" path="m,5845173l1461293,,8763637,,7302344,5845173,,5845173xe" fillcolor="#404040" strokecolor="#a9d18e" strokeweight=".35281mm">
                <v:stroke joinstyle="miter"/>
                <v:path arrowok="t" o:connecttype="custom" o:connectlocs="4381819,0;8763637,2922587;4381819,5845173;0,2922587;4381819,-11682101;5112465,0;8032990,2922587;3651172,5845173;4381819,17527274;730647,2922587" o:connectangles="270,0,90,180,270,270,0,90,90,180" textboxrect="1339175,893203,7424462,4951970"/>
                <w10:wrap anchorx="page"/>
              </v:shape>
            </w:pict>
          </mc:Fallback>
        </mc:AlternateContent>
      </w:r>
      <w:r w:rsidR="001217E5">
        <w:rPr>
          <w:rFonts w:ascii="Modern No. 20" w:hAnsi="Modern No. 20" w:cs="Segoe UI Semibold"/>
          <w:noProof/>
          <w:color w:val="92D050"/>
          <w:sz w:val="32"/>
          <w:szCs w:val="32"/>
          <w:u w:val="single"/>
        </w:rPr>
        <mc:AlternateContent>
          <mc:Choice Requires="wps">
            <w:drawing>
              <wp:anchor distT="0" distB="0" distL="114300" distR="114300" simplePos="0" relativeHeight="251659263" behindDoc="0" locked="0" layoutInCell="1" allowOverlap="1">
                <wp:simplePos x="0" y="0"/>
                <wp:positionH relativeFrom="margin">
                  <wp:align>right</wp:align>
                </wp:positionH>
                <wp:positionV relativeFrom="paragraph">
                  <wp:posOffset>-3301894</wp:posOffset>
                </wp:positionV>
                <wp:extent cx="8763637" cy="5845173"/>
                <wp:effectExtent l="876300" t="1085850" r="894713" b="1089027"/>
                <wp:wrapNone/>
                <wp:docPr id="8" name="Parallélogramme 14"/>
                <wp:cNvGraphicFramePr/>
                <a:graphic xmlns:a="http://schemas.openxmlformats.org/drawingml/2006/main">
                  <a:graphicData uri="http://schemas.microsoft.com/office/word/2010/wordprocessingShape">
                    <wps:wsp>
                      <wps:cNvSpPr/>
                      <wps:spPr>
                        <a:xfrm rot="1809492">
                          <a:off x="0" y="0"/>
                          <a:ext cx="8763637" cy="584517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262626"/>
                        </a:solidFill>
                        <a:ln w="12701" cap="flat">
                          <a:solidFill>
                            <a:srgbClr val="548235"/>
                          </a:solidFill>
                          <a:prstDash val="solid"/>
                          <a:miter/>
                        </a:ln>
                      </wps:spPr>
                      <wps:bodyPr lIns="0" tIns="0" rIns="0" bIns="0"/>
                    </wps:wsp>
                  </a:graphicData>
                </a:graphic>
              </wp:anchor>
            </w:drawing>
          </mc:Choice>
          <mc:Fallback>
            <w:pict>
              <v:shape w14:anchorId="1C7ED63B" id="Parallélogramme 14" o:spid="_x0000_s1026" style="position:absolute;margin-left:638.85pt;margin-top:-260pt;width:690.05pt;height:460.25pt;rotation:1976448fd;z-index:251659263;visibility:visible;mso-wrap-style:square;mso-wrap-distance-left:9pt;mso-wrap-distance-top:0;mso-wrap-distance-right:9pt;mso-wrap-distance-bottom:0;mso-position-horizontal:right;mso-position-horizontal-relative:margin;mso-position-vertical:absolute;mso-position-vertical-relative:text;v-text-anchor:top" coordsize="8763637,584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3cNlQUAACoTAAAOAAAAZHJzL2Uyb0RvYy54bWysmNtu4zYQhu8L9B0IXbbYtXWi5CBOLrrY&#10;okDRXWC3D6DIYmxAJ4jaOPtIfY6+WP8ZSYwo0r0oigCObP4cznwzQ0m8f3xtavFSDfrStccgfL8P&#10;RNWW3enSPh+DP79+fJcHQo9Feyrqrq2OwfdKB48PP/5wf+3vqqg7d/WpGgSMtPru2h+D8zj2d7ud&#10;Ls9VU+j3XV+1GFTd0BQjvg7Pu9NQXGG9qXfRfi9312449UNXVlrj1w/TYPDA9pWqyvGTUroaRX0M&#10;4NvInwN/PtHn7uG+uHseiv58KWc3iv/gRVNcWixqTH0oxkJ8Gy6OqeZSDp3u1Pi+7Jpdp9SlrDgG&#10;RBPuN9F8ORd9xbEAju4NJv3/mS3/ePk8iMvpGCBRbdEgRZ+Loajrv/+qO3BpmkqECWG69voO6i/9&#10;52H+pnFJMb+qoRFDB7Zhvj8kh4hJIDbxyqC/G9DV6yhK/JhnMpZxFogSY2mepGEW0xq7yRgZLb/p&#10;8deqa+i6ePldj0z3NPuo4K1qaqTqpahFlO73nErMX2mdSeF6UrjPMWuah7wZy9FalCZeTbzWIOi5&#10;jIyNZD1+3Y6m69HzdlSuR7XeDgPaW+DOwn4s6/AOy/yf34k9/t7F0rESolOmRRbRwdUYmIvGwyE0&#10;MBdRlLmWDM3iSQvFxbb2GOU3e8Pj6ZZIaHjyuHTGLaIqc8YtpKisaU8wyQwN1J92Qh2ECkXoaAxW&#10;0oR7rygyWFkU+kWGK4siv8hwfbyDIAY116fIcGVRIlTqERm4LEqFkh6RIQyfIAkzj8ZQZr9zgfC4&#10;p9epjAxqFh38Iot3tPeLLOARUuJZLraARxFEUSjdlo8t5lF8U2eww322JBRZ3VZDbMivdLDq6Ax8&#10;tIeKJNpRRY7IwGdR5hcZ+izK/SJDn0UHv8jQby4tmBJXp2Vji35MYFXkNG5i4Y8Jq09l4NNWrmB6&#10;03+Joc4CWN0K1rhVKGEE5eeoLNhJRNGHzmaRWLST8IbK4KY6hi3/ioY3q4ikzy8DnFVoZOHUQGLx&#10;TtDHriY1tDlxEKnESUlqYGOxkO9tkHn2hdRAp1ohpgmKass0NeSNClXlqAx5ijDlXoW3myymhjyr&#10;KDuebSa1yKdMwnuLTi34LJzidda1+EdkUaUuODsDtJl6Ghq30vlWxTFgX/ZlXK6ToNIb1SOtDEyV&#10;iOg31KSVgVnl3OKkyQDyRPF5cilt/rw3A+J2PZt/diNCG/6NjpQWecnbrrOexV1Sd+ChYuMUnilW&#10;D0UKkWwFFnGs5M1LZohT9uSNvOBJ9e3hSE3EEcl2RUOcbeGpwddlmcVckspzI88Mc+qyaedyH6My&#10;i7nMb8RoMc/QZb4KzQx1XpF3wczpCTz3rknwjoqINiRyi32GzvGtmFvsM2xeXpVhT1SzG3WVW+yz&#10;G9nOLfYZ2HtXNOxpxXzFC+8az6f5FaM444LjLl/b+TdciYLeguPylPAbUd9peiM6l4HAa89IoGAE&#10;On7fWeT7tXZg6Ut5Q+u3/HRTPb2ZzX7U/25bxZbXivY2uK3y5U1t6/h2AqWBJiS3J6TrWBX1H03A&#10;/uhHo2JpT0DJ8wq8LXpYbicsMWTcr94JmbWCnFewXZomznkecMZApwuKCh3vwIpKGScMigoMZwwq&#10;nzftvhipTCjZdEn/m+6l+trxLyOVBrGyI3pT1K2llChMi+4yvvzvZ4sLoyULy/jyf9Zl8N5iuYyX&#10;daerKR+T24jehEIkVi/quqsvp4+XuqaQ9PD89Es9CDy1HYNI0t+cV0tWt+KKkwO8GMKDssAZkKqL&#10;kbNg6SxzaZJHMW818MCS9YMePxT6PC3LQ7QqWF/GapjiqNFxOzrPmE4w6OqpO33HQUj9W4vDFVT6&#10;uFwMy8XTfEEmaAYOZLh/58MjOvFZf2fV2xHXwz8AAAD//wMAUEsDBBQABgAIAAAAIQCK1gIo3gAA&#10;AAoBAAAPAAAAZHJzL2Rvd25yZXYueG1sTI/BTsMwEETvSPyDtUjcWjtAoApxKgQCceBQQtuzkyxJ&#10;IF5HtpuGv2d7guNqVm/e5OvZDmJCH3pHGpKlAoFUu6anVsP243mxAhGiocYMjlDDDwZYF+dnucka&#10;d6R3nMrYCoZQyIyGLsYxkzLUHVoTlm5E4uzTeWsin76VjTdHhttBXil1K63piRs6M+Jjh/V3ebAa&#10;bvxr+bK5e5v24cn7bVIl6fS10/ryYn64BxFxjn/PcNJndSjYqXIHaoIYNPCQqGGRcguIU369UgmI&#10;iulKpSCLXP6fUPwCAAD//wMAUEsBAi0AFAAGAAgAAAAhALaDOJL+AAAA4QEAABMAAAAAAAAAAAAA&#10;AAAAAAAAAFtDb250ZW50X1R5cGVzXS54bWxQSwECLQAUAAYACAAAACEAOP0h/9YAAACUAQAACwAA&#10;AAAAAAAAAAAAAAAvAQAAX3JlbHMvLnJlbHNQSwECLQAUAAYACAAAACEA++d3DZUFAAAqEwAADgAA&#10;AAAAAAAAAAAAAAAuAgAAZHJzL2Uyb0RvYy54bWxQSwECLQAUAAYACAAAACEAitYCKN4AAAAKAQAA&#10;DwAAAAAAAAAAAAAAAADvBwAAZHJzL2Rvd25yZXYueG1sUEsFBgAAAAAEAAQA8wAAAPoIAAAAAA==&#10;" path="m,5845173l1461293,,8763637,,7302344,5845173,,5845173xe" fillcolor="#262626" strokecolor="#548235" strokeweight=".35281mm">
                <v:stroke joinstyle="miter"/>
                <v:path arrowok="t" o:connecttype="custom" o:connectlocs="4381819,0;8763637,2922587;4381819,5845173;0,2922587;4381819,-11682101;5112465,0;8032990,2922587;3651172,5845173;4381819,17527274;730647,2922587" o:connectangles="270,0,90,180,270,270,0,90,90,180" textboxrect="1339175,893203,7424462,4951970"/>
                <w10:wrap anchorx="margin"/>
              </v:shape>
            </w:pict>
          </mc:Fallback>
        </mc:AlternateContent>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pPr>
      <w:r>
        <w:rPr>
          <w:rFonts w:ascii="Modern No. 20" w:hAnsi="Modern No. 20" w:cs="Segoe UI Semibold"/>
          <w:noProof/>
          <w:color w:val="92D050"/>
          <w:sz w:val="32"/>
          <w:szCs w:val="32"/>
          <w:u w:val="single"/>
        </w:rPr>
        <w:drawing>
          <wp:anchor distT="0" distB="0" distL="114300" distR="114300" simplePos="0" relativeHeight="251670528" behindDoc="0" locked="0" layoutInCell="1" allowOverlap="1">
            <wp:simplePos x="0" y="0"/>
            <wp:positionH relativeFrom="margin">
              <wp:posOffset>2801151</wp:posOffset>
            </wp:positionH>
            <wp:positionV relativeFrom="paragraph">
              <wp:posOffset>1874026</wp:posOffset>
            </wp:positionV>
            <wp:extent cx="1353824" cy="1098551"/>
            <wp:effectExtent l="57150" t="76200" r="0" b="139699"/>
            <wp:wrapThrough wrapText="bothSides">
              <wp:wrapPolygon edited="0">
                <wp:start x="2565" y="2620"/>
                <wp:lineTo x="-1766" y="6807"/>
                <wp:lineTo x="795" y="11902"/>
                <wp:lineTo x="-1531" y="13677"/>
                <wp:lineTo x="1190" y="19091"/>
                <wp:lineTo x="13410" y="16371"/>
                <wp:lineTo x="14247" y="16614"/>
                <wp:lineTo x="18555" y="19494"/>
                <wp:lineTo x="18875" y="20131"/>
                <wp:lineTo x="20683" y="18750"/>
                <wp:lineTo x="20622" y="17916"/>
                <wp:lineTo x="20805" y="11167"/>
                <wp:lineTo x="20645" y="10849"/>
                <wp:lineTo x="19634" y="4570"/>
                <wp:lineTo x="19092" y="2781"/>
                <wp:lineTo x="14231" y="1645"/>
                <wp:lineTo x="13197" y="2434"/>
                <wp:lineTo x="10636" y="-2661"/>
                <wp:lineTo x="4115" y="1437"/>
                <wp:lineTo x="2565" y="2620"/>
              </wp:wrapPolygon>
            </wp:wrapThrough>
            <wp:docPr id="9"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38154" t="40098" r="38151" b="39440"/>
                    <a:stretch>
                      <a:fillRect/>
                    </a:stretch>
                  </pic:blipFill>
                  <pic:spPr>
                    <a:xfrm rot="1906574">
                      <a:off x="0" y="0"/>
                      <a:ext cx="1353824" cy="1098551"/>
                    </a:xfrm>
                    <a:prstGeom prst="rect">
                      <a:avLst/>
                    </a:prstGeom>
                    <a:noFill/>
                    <a:ln>
                      <a:noFill/>
                      <a:prstDash/>
                    </a:ln>
                  </pic:spPr>
                </pic:pic>
              </a:graphicData>
            </a:graphic>
          </wp:anchor>
        </w:drawing>
      </w:r>
      <w:r>
        <w:rPr>
          <w:rFonts w:ascii="Modern No. 20" w:hAnsi="Modern No. 20" w:cs="Segoe UI Semibold"/>
          <w:noProof/>
          <w:color w:val="92D050"/>
          <w:sz w:val="32"/>
          <w:szCs w:val="32"/>
          <w:u w:val="single"/>
        </w:rPr>
        <w:drawing>
          <wp:anchor distT="0" distB="0" distL="114300" distR="114300" simplePos="0" relativeHeight="251672576" behindDoc="0" locked="0" layoutInCell="1" allowOverlap="1">
            <wp:simplePos x="0" y="0"/>
            <wp:positionH relativeFrom="column">
              <wp:posOffset>1532943</wp:posOffset>
            </wp:positionH>
            <wp:positionV relativeFrom="paragraph">
              <wp:posOffset>321473</wp:posOffset>
            </wp:positionV>
            <wp:extent cx="1203963" cy="1626232"/>
            <wp:effectExtent l="19050" t="0" r="0" b="0"/>
            <wp:wrapTopAndBottom/>
            <wp:docPr id="10"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39538" t="69394" r="39383" b="324"/>
                    <a:stretch>
                      <a:fillRect/>
                    </a:stretch>
                  </pic:blipFill>
                  <pic:spPr>
                    <a:xfrm rot="19511172">
                      <a:off x="0" y="0"/>
                      <a:ext cx="1203963" cy="1626232"/>
                    </a:xfrm>
                    <a:prstGeom prst="rect">
                      <a:avLst/>
                    </a:prstGeom>
                    <a:noFill/>
                    <a:ln>
                      <a:noFill/>
                      <a:prstDash/>
                    </a:ln>
                  </pic:spPr>
                </pic:pic>
              </a:graphicData>
            </a:graphic>
          </wp:anchor>
        </w:drawing>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pPr>
      <w:r>
        <w:rPr>
          <w:rFonts w:ascii="Modern No. 20" w:hAnsi="Modern No. 20" w:cs="Segoe UI Semibold"/>
          <w:noProof/>
          <w:color w:val="92D050"/>
          <w:sz w:val="32"/>
          <w:szCs w:val="32"/>
          <w:u w:val="single"/>
        </w:rPr>
        <w:drawing>
          <wp:anchor distT="0" distB="0" distL="114300" distR="114300" simplePos="0" relativeHeight="251675648" behindDoc="0" locked="0" layoutInCell="1" allowOverlap="1">
            <wp:simplePos x="0" y="0"/>
            <wp:positionH relativeFrom="margin">
              <wp:posOffset>4348877</wp:posOffset>
            </wp:positionH>
            <wp:positionV relativeFrom="paragraph">
              <wp:posOffset>10157</wp:posOffset>
            </wp:positionV>
            <wp:extent cx="1661986" cy="1590927"/>
            <wp:effectExtent l="0" t="0" r="0" b="0"/>
            <wp:wrapTight wrapText="bothSides">
              <wp:wrapPolygon edited="0">
                <wp:start x="10462" y="373"/>
                <wp:lineTo x="5923" y="-1021"/>
                <wp:lineTo x="2218" y="6337"/>
                <wp:lineTo x="938" y="10263"/>
                <wp:lineTo x="3685" y="11445"/>
                <wp:lineTo x="2863" y="15568"/>
                <wp:lineTo x="5368" y="18044"/>
                <wp:lineTo x="6513" y="18537"/>
                <wp:lineTo x="7671" y="17637"/>
                <wp:lineTo x="15267" y="16709"/>
                <wp:lineTo x="15362" y="16470"/>
                <wp:lineTo x="14945" y="12094"/>
                <wp:lineTo x="14810" y="11757"/>
                <wp:lineTo x="15996" y="8070"/>
                <wp:lineTo x="16468" y="6874"/>
                <wp:lineTo x="14165" y="2526"/>
                <wp:lineTo x="13209" y="1555"/>
                <wp:lineTo x="10462" y="373"/>
              </wp:wrapPolygon>
            </wp:wrapTight>
            <wp:docPr id="11" name="Ima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70919" t="70385"/>
                    <a:stretch>
                      <a:fillRect/>
                    </a:stretch>
                  </pic:blipFill>
                  <pic:spPr>
                    <a:xfrm rot="20256613">
                      <a:off x="0" y="0"/>
                      <a:ext cx="1661986" cy="1590927"/>
                    </a:xfrm>
                    <a:prstGeom prst="rect">
                      <a:avLst/>
                    </a:prstGeom>
                    <a:noFill/>
                    <a:ln>
                      <a:noFill/>
                      <a:prstDash/>
                    </a:ln>
                  </pic:spPr>
                </pic:pic>
              </a:graphicData>
            </a:graphic>
          </wp:anchor>
        </w:drawing>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042938">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noProof/>
          <w:color w:val="92D050"/>
          <w:sz w:val="32"/>
          <w:szCs w:val="32"/>
          <w:u w:val="single"/>
        </w:rPr>
        <w:drawing>
          <wp:anchor distT="0" distB="0" distL="114300" distR="114300" simplePos="0" relativeHeight="251682816" behindDoc="0" locked="0" layoutInCell="1" allowOverlap="1">
            <wp:simplePos x="0" y="0"/>
            <wp:positionH relativeFrom="column">
              <wp:posOffset>3253391</wp:posOffset>
            </wp:positionH>
            <wp:positionV relativeFrom="paragraph">
              <wp:posOffset>156640</wp:posOffset>
            </wp:positionV>
            <wp:extent cx="876937" cy="914400"/>
            <wp:effectExtent l="0" t="0" r="0" b="0"/>
            <wp:wrapTight wrapText="bothSides">
              <wp:wrapPolygon edited="0">
                <wp:start x="8915" y="1800"/>
                <wp:lineTo x="3285" y="3600"/>
                <wp:lineTo x="1877" y="5400"/>
                <wp:lineTo x="2346" y="9900"/>
                <wp:lineTo x="7038" y="18000"/>
                <wp:lineTo x="15484" y="21150"/>
                <wp:lineTo x="17361" y="21150"/>
                <wp:lineTo x="21115" y="21150"/>
                <wp:lineTo x="21115" y="18450"/>
                <wp:lineTo x="20646" y="17100"/>
                <wp:lineTo x="16423" y="9900"/>
                <wp:lineTo x="20646" y="5850"/>
                <wp:lineTo x="20177" y="4950"/>
                <wp:lineTo x="13608" y="1800"/>
                <wp:lineTo x="8915" y="1800"/>
              </wp:wrapPolygon>
            </wp:wrapTight>
            <wp:docPr id="12" name="Imag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r="26116" b="22995"/>
                    <a:stretch>
                      <a:fillRect/>
                    </a:stretch>
                  </pic:blipFill>
                  <pic:spPr>
                    <a:xfrm>
                      <a:off x="0" y="0"/>
                      <a:ext cx="876937" cy="914400"/>
                    </a:xfrm>
                    <a:prstGeom prst="rect">
                      <a:avLst/>
                    </a:prstGeom>
                    <a:noFill/>
                    <a:ln>
                      <a:noFill/>
                      <a:prstDash/>
                    </a:ln>
                  </pic:spPr>
                </pic:pic>
              </a:graphicData>
            </a:graphic>
          </wp:anchor>
        </w:drawing>
      </w:r>
    </w:p>
    <w:p w:rsidR="006166F1" w:rsidRDefault="006166F1">
      <w:pPr>
        <w:jc w:val="both"/>
      </w:pPr>
    </w:p>
    <w:p w:rsidR="006166F1" w:rsidRDefault="001217E5">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80640</wp:posOffset>
                </wp:positionV>
                <wp:extent cx="2977514" cy="1111882"/>
                <wp:effectExtent l="0" t="19050" r="0" b="0"/>
                <wp:wrapNone/>
                <wp:docPr id="13" name="Zone de texte 23"/>
                <wp:cNvGraphicFramePr/>
                <a:graphic xmlns:a="http://schemas.openxmlformats.org/drawingml/2006/main">
                  <a:graphicData uri="http://schemas.microsoft.com/office/word/2010/wordprocessingShape">
                    <wps:wsp>
                      <wps:cNvSpPr txBox="1"/>
                      <wps:spPr>
                        <a:xfrm>
                          <a:off x="0" y="0"/>
                          <a:ext cx="2977514" cy="1111882"/>
                        </a:xfrm>
                        <a:prstGeom prst="rect">
                          <a:avLst/>
                        </a:prstGeom>
                        <a:noFill/>
                        <a:ln>
                          <a:noFill/>
                          <a:prstDash/>
                        </a:ln>
                        <a:effectLst>
                          <a:outerShdw dist="38096" dir="18900000" algn="tl">
                            <a:srgbClr val="000000"/>
                          </a:outerShdw>
                        </a:effectLst>
                      </wps:spPr>
                      <wps:txbx>
                        <w:txbxContent>
                          <w:p w:rsidR="006166F1" w:rsidRDefault="001217E5">
                            <w:pPr>
                              <w:rPr>
                                <w:rFonts w:ascii="Berlin Sans FB Demi" w:hAnsi="Berlin Sans FB Demi"/>
                                <w:color w:val="44DC48"/>
                                <w:sz w:val="144"/>
                              </w:rPr>
                            </w:pPr>
                            <w:r>
                              <w:rPr>
                                <w:rFonts w:ascii="Berlin Sans FB Demi" w:hAnsi="Berlin Sans FB Demi"/>
                                <w:color w:val="44DC48"/>
                                <w:sz w:val="144"/>
                              </w:rPr>
                              <w:t>RPG</w:t>
                            </w:r>
                          </w:p>
                        </w:txbxContent>
                      </wps:txbx>
                      <wps:bodyPr vert="horz" wrap="square" lIns="91440" tIns="45720" rIns="91440" bIns="45720" anchor="t" anchorCtr="0" compatLnSpc="1">
                        <a:noAutofit/>
                      </wps:bodyPr>
                    </wps:wsp>
                  </a:graphicData>
                </a:graphic>
              </wp:anchor>
            </w:drawing>
          </mc:Choice>
          <mc:Fallback>
            <w:pict>
              <v:shape id="Zone de texte 23" o:spid="_x0000_s1027" type="#_x0000_t202" style="position:absolute;left:0;text-align:left;margin-left:183.25pt;margin-top:6.35pt;width:234.45pt;height:87.5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6PFQIAABUEAAAOAAAAZHJzL2Uyb0RvYy54bWysU01vGyEQvVfqf0Dc6/2wE68tr6M2VqpK&#10;UVPJ7SU3zLJeJBbogL3r/voOEDtWequyB5b54DHz5rG6G3tFjgKcNLqmxSSnRGhuGqn3Nf318+FT&#10;RYnzTDdMGS1qehKO3q0/flgNdilK0xnVCCAIot1ysDXtvLfLLHO8Ez1zE2OFxmBroGceTdhnDbAB&#10;0XuVlXl+mw0GGguGC+fQu0lBuo74bSu4f2pbJzxRNcXafFwhrruwZusVW+6B2U7ylzLYf1TRM6nx&#10;0gvUhnlGDiD/geolB+NM6yfc9JlpW8lF7AG7KfI33Ww7ZkXsBclx9kKTez9Y/v34A4hscHZTSjTr&#10;cUbPOCnSCOLF6AUpp4Gkwbol5m4tZvvxixnxwNnv0Bl6H1vowx+7IhhHuk8XihGKcHSWi/n8pphR&#10;wjFW4FdVZcDJXo9bcP6rMD0Jm5oCzjBSy46PzqfUc0q4TZsHqVSco9JvHCFvw1yXTqWwiKpAqFjq&#10;wQvYds1AGhkum1b54paigRIpqkUePkqY2qO4vYplONjv7hWQIwuSShkJ35zBYjtX92SBvcRS2Plx&#10;NybKzwzuTHNCYvEdYQ2dgT+UDKjJmrrfBwaCEvVN49AXxWwWRByN2c28RAOuI7vrCNMcobBubCBu&#10;730SPirPMv+ot5aHKSbOPh+8aWXkN9SYKsJGgoHaiy29vJMg7ms7Zr2+5vVfAAAA//8DAFBLAwQU&#10;AAYACAAAACEAhhCeAdoAAAAHAQAADwAAAGRycy9kb3ducmV2LnhtbEyPwU7DMBBE70j8g7VIXBB1&#10;qEobQpwKIbhwgoAEx228JBH2OrLdNvw9ywmOM7OaeVtvZ+/UgWIaAxu4WhSgiLtgR+4NvL0+Xpag&#10;Uka26AKTgW9KsG1OT2qsbDjyCx3a3Csp4VShgSHnqdI6dQN5TIswEUv2GaLHLDL22kY8Srl3elkU&#10;a+1xZFkYcKL7gbqvdu8NzDasHlLrLuLzpD+8fufrJ8Ez52fz3S2oTHP+O4ZffEGHRph2Yc82KWdA&#10;HsniLjegJF2tyxtQOzHKTQm6qfV//uYHAAD//wMAUEsBAi0AFAAGAAgAAAAhALaDOJL+AAAA4QEA&#10;ABMAAAAAAAAAAAAAAAAAAAAAAFtDb250ZW50X1R5cGVzXS54bWxQSwECLQAUAAYACAAAACEAOP0h&#10;/9YAAACUAQAACwAAAAAAAAAAAAAAAAAvAQAAX3JlbHMvLnJlbHNQSwECLQAUAAYACAAAACEASimO&#10;jxUCAAAVBAAADgAAAAAAAAAAAAAAAAAuAgAAZHJzL2Uyb0RvYy54bWxQSwECLQAUAAYACAAAACEA&#10;hhCeAdoAAAAHAQAADwAAAAAAAAAAAAAAAABvBAAAZHJzL2Rvd25yZXYueG1sUEsFBgAAAAAEAAQA&#10;8wAAAHYFAAAAAA==&#10;" filled="f" stroked="f">
                <v:shadow on="t" color="black" origin="-.5,-.5" offset=".74828mm,-.74828mm"/>
                <v:textbox>
                  <w:txbxContent>
                    <w:p w:rsidR="006166F1" w:rsidRDefault="001217E5">
                      <w:pPr>
                        <w:rPr>
                          <w:rFonts w:ascii="Berlin Sans FB Demi" w:hAnsi="Berlin Sans FB Demi"/>
                          <w:color w:val="44DC48"/>
                          <w:sz w:val="144"/>
                        </w:rPr>
                      </w:pPr>
                      <w:r>
                        <w:rPr>
                          <w:rFonts w:ascii="Berlin Sans FB Demi" w:hAnsi="Berlin Sans FB Demi"/>
                          <w:color w:val="44DC48"/>
                          <w:sz w:val="144"/>
                        </w:rPr>
                        <w:t>RPG</w:t>
                      </w:r>
                    </w:p>
                  </w:txbxContent>
                </v:textbox>
                <w10:wrap anchorx="margin"/>
              </v:shape>
            </w:pict>
          </mc:Fallback>
        </mc:AlternateContent>
      </w:r>
    </w:p>
    <w:p w:rsidR="006166F1" w:rsidRDefault="001217E5">
      <w:pPr>
        <w:jc w:val="both"/>
      </w:pPr>
      <w:r>
        <w:rPr>
          <w:rFonts w:ascii="Modern No. 20" w:hAnsi="Modern No. 20" w:cs="Segoe UI Semibold"/>
          <w:noProof/>
          <w:color w:val="00B050"/>
          <w:sz w:val="32"/>
          <w:szCs w:val="32"/>
          <w:u w:val="single"/>
        </w:rPr>
        <mc:AlternateContent>
          <mc:Choice Requires="wps">
            <w:drawing>
              <wp:anchor distT="0" distB="0" distL="114300" distR="114300" simplePos="0" relativeHeight="251680768" behindDoc="0" locked="0" layoutInCell="1" allowOverlap="1">
                <wp:simplePos x="0" y="0"/>
                <wp:positionH relativeFrom="margin">
                  <wp:posOffset>3309256</wp:posOffset>
                </wp:positionH>
                <wp:positionV relativeFrom="paragraph">
                  <wp:posOffset>12428</wp:posOffset>
                </wp:positionV>
                <wp:extent cx="3925117" cy="925286"/>
                <wp:effectExtent l="0" t="0" r="18415" b="27305"/>
                <wp:wrapNone/>
                <wp:docPr id="14" name="Connecteur : en angle 24"/>
                <wp:cNvGraphicFramePr/>
                <a:graphic xmlns:a="http://schemas.openxmlformats.org/drawingml/2006/main">
                  <a:graphicData uri="http://schemas.microsoft.com/office/word/2010/wordprocessingShape">
                    <wps:wsp>
                      <wps:cNvCnPr/>
                      <wps:spPr>
                        <a:xfrm flipH="1">
                          <a:off x="0" y="0"/>
                          <a:ext cx="3925117" cy="925286"/>
                        </a:xfrm>
                        <a:prstGeom prst="bentConnector3">
                          <a:avLst>
                            <a:gd name="adj1" fmla="val 36887"/>
                          </a:avLst>
                        </a:prstGeom>
                        <a:noFill/>
                        <a:ln w="19046" cap="flat">
                          <a:solidFill>
                            <a:srgbClr val="44DC48"/>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7EF695CA" id="Connecteur : en angle 24" o:spid="_x0000_s1026" type="#_x0000_t34" style="position:absolute;margin-left:260.55pt;margin-top:1pt;width:309.05pt;height:72.8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lf3gEAAJADAAAOAAAAZHJzL2Uyb0RvYy54bWysU0uOEzEQ3SNxB8t70vk0mUwrnVkkGlgg&#10;iAQcoOK200b+qexJJ7fhLJyMstOEz+xGbCy7Pq/qvSqvH87WsJPEqL1r+Wwy5Uw64Tvtji3/+uXx&#10;zYqzmMB1YLyTLb/IyB82r1+th9DIue+96SQyAnGxGULL+5RCU1VR9NJCnPggHTmVRwuJnnisOoSB&#10;0K2p5tPpsho8dgG9kDGSdXd18k3BV0qK9EmpKBMzLafeUjmxnId8Vps1NEeE0GsxtgEv6MKCdlT0&#10;BrWDBOwJ9TMoqwX66FWaCG8rr5QWsnAgNrPpP2w+9xBk4ULixHCTKf4/WPHxtEemO5pdzZkDSzPa&#10;eudIOPmEP743NE4G7mgkm9dZrSHEhpK2bo/jK4Y9ZupnhZYpo8N7AitiED12LlpfblrLc2KCjIv7&#10;+dvZ7I4zQT66z1fLDF9dcTJewJjeSW9ZvrT8IF0aO/O4KPhw+hBTUb0bW4fu24wzZQ0N8QSGLZar&#10;1d2IO0ZThV/IOdX5R21MWQPj2ECt30/rJbUFtI3KQCqVoje6y4E5JeLxsDXIqEDL63q3rVdjib/C&#10;cpUdxP4aV1w5DBqrk8QrV+OIcpb0KmK+HXx3KdoWO429iDKuaN6rP98l+/dH2vwEAAD//wMAUEsD&#10;BBQABgAIAAAAIQCFTPyQ3QAAAAoBAAAPAAAAZHJzL2Rvd25yZXYueG1sTI/BTsMwEETvSPyDtUjc&#10;qBNTKIQ4FULixAXaInHcxEscNV5HsZOGv8c9wW1HM5p9U24X14uZxtB51pCvMhDEjTcdtxoO+9eb&#10;BxAhIhvsPZOGHwqwrS4vSiyMP/EHzbvYilTCoUANNsahkDI0lhyGlR+Ik/ftR4cxybGVZsRTKne9&#10;VFl2Lx12nD5YHOjFUnPcTU6D83OXIX59vit79Otp/3YYhlrr66vl+QlEpCX+heGMn9ChSky1n9gE&#10;0Wu4U3meohpUmnT289tHBaJO13qzAVmV8v+E6hcAAP//AwBQSwECLQAUAAYACAAAACEAtoM4kv4A&#10;AADhAQAAEwAAAAAAAAAAAAAAAAAAAAAAW0NvbnRlbnRfVHlwZXNdLnhtbFBLAQItABQABgAIAAAA&#10;IQA4/SH/1gAAAJQBAAALAAAAAAAAAAAAAAAAAC8BAABfcmVscy8ucmVsc1BLAQItABQABgAIAAAA&#10;IQB2Xclf3gEAAJADAAAOAAAAAAAAAAAAAAAAAC4CAABkcnMvZTJvRG9jLnhtbFBLAQItABQABgAI&#10;AAAAIQCFTPyQ3QAAAAoBAAAPAAAAAAAAAAAAAAAAADgEAABkcnMvZG93bnJldi54bWxQSwUGAAAA&#10;AAQABADzAAAAQgUAAAAA&#10;" adj="7968" strokecolor="#44dc48" strokeweight=".52906mm">
                <w10:wrap anchorx="margin"/>
              </v:shape>
            </w:pict>
          </mc:Fallback>
        </mc:AlternateContent>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77696" behindDoc="0" locked="0" layoutInCell="1" allowOverlap="1">
                <wp:simplePos x="0" y="0"/>
                <wp:positionH relativeFrom="page">
                  <wp:align>left</wp:align>
                </wp:positionH>
                <wp:positionV relativeFrom="paragraph">
                  <wp:posOffset>221833</wp:posOffset>
                </wp:positionV>
                <wp:extent cx="4324983" cy="694057"/>
                <wp:effectExtent l="0" t="0" r="19050" b="29845"/>
                <wp:wrapNone/>
                <wp:docPr id="15" name="Connecteur : en angle 21"/>
                <wp:cNvGraphicFramePr/>
                <a:graphic xmlns:a="http://schemas.openxmlformats.org/drawingml/2006/main">
                  <a:graphicData uri="http://schemas.microsoft.com/office/word/2010/wordprocessingShape">
                    <wps:wsp>
                      <wps:cNvCnPr/>
                      <wps:spPr>
                        <a:xfrm>
                          <a:off x="0" y="0"/>
                          <a:ext cx="4324983" cy="694057"/>
                        </a:xfrm>
                        <a:prstGeom prst="bentConnector3">
                          <a:avLst>
                            <a:gd name="adj1" fmla="val 9218"/>
                          </a:avLst>
                        </a:prstGeom>
                        <a:noFill/>
                        <a:ln w="19046" cap="flat">
                          <a:solidFill>
                            <a:srgbClr val="44DC48"/>
                          </a:solidFill>
                          <a:prstDash val="solid"/>
                          <a:miter/>
                        </a:ln>
                      </wps:spPr>
                      <wps:bodyPr/>
                    </wps:wsp>
                  </a:graphicData>
                </a:graphic>
              </wp:anchor>
            </w:drawing>
          </mc:Choice>
          <mc:Fallback>
            <w:pict>
              <v:shape w14:anchorId="05B75434" id="Connecteur : en angle 21" o:spid="_x0000_s1026" type="#_x0000_t34" style="position:absolute;margin-left:0;margin-top:17.45pt;width:340.55pt;height:54.65pt;z-index:251677696;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vS1wEAAIUDAAAOAAAAZHJzL2Uyb0RvYy54bWysU0tu2zAQ3RfoHQjua0m24tqC5SxspJui&#10;NdD0AGOKlFjwB5Kx7Nv0LD1Zh7TitMmu6IYUOTNv3ntDbe7PWpET90Fa09JqVlLCDbOdNH1Lvz8+&#10;fFhREiKYDpQ1vKUXHuj99v27zegaPreDVR33BEFMaEbX0iFG1xRFYAPXEGbWcYNBYb2GiEffF52H&#10;EdG1KuZluSxG6zvnLeMh4O3+GqTbjC8EZ/GrEIFHolqK3GJefV6PaS22G2h6D26QbKIB/8BCgzTY&#10;9Aa1hwjkycs3UFoyb4MVccasLqwQkvGsAdVU5Ss13wZwPGtBc4K72RT+Hyz7cjp4Ijuc3R0lBjTO&#10;aGeNQeP4k//1s8FxEjC94mReJbdGFxos2pmDn07BHXySfhZepx1FkXN2+HJzmJ8jYXhZL+b1erWg&#10;hGFsua7Lu48JtHipdj7ET9xqkj5aeuQmTnysX2SL4fQ5xOx1NxGG7kdFidAKR3cCRdbzajXBTsnY&#10;4Bk4VRr7IJXKs1eGjCh+XdZLZAX4BIWCmBsFq2SXElNJ8P1xpzxBfJRR73f1c4u/0lKXPYThmpdD&#10;iQk0WkaeHEMmyuCWfLw6l76OtrtkQ/M9zjonTu8yPaY/z7n65e/Z/gYAAP//AwBQSwMEFAAGAAgA&#10;AAAhAF+n4q3eAAAABwEAAA8AAABkcnMvZG93bnJldi54bWxMj0FLw0AUhO+C/2F5gje7SRpCTLMp&#10;RVBEVDAWe91mX5PQ7NuQ3bbx3/s86XGYYeabcj3bQZxx8r0jBfEiAoHUONNTq2D7+XiXg/BBk9GD&#10;I1TwjR7W1fVVqQvjLvSB5zq0gkvIF1pBF8JYSOmbDq32CzcisXdwk9WB5dRKM+kLl9tBJlGUSat7&#10;4oVOj/jQYXOsT1bB8Snb0vMmed+91cuvl2SXe3KvSt3ezJsViIBz+AvDLz6jQ8VMe3ci48WggI8E&#10;Bcv0HgS7WR7HIPYcS9MEZFXK//zVDwAAAP//AwBQSwECLQAUAAYACAAAACEAtoM4kv4AAADhAQAA&#10;EwAAAAAAAAAAAAAAAAAAAAAAW0NvbnRlbnRfVHlwZXNdLnhtbFBLAQItABQABgAIAAAAIQA4/SH/&#10;1gAAAJQBAAALAAAAAAAAAAAAAAAAAC8BAABfcmVscy8ucmVsc1BLAQItABQABgAIAAAAIQBlbZvS&#10;1wEAAIUDAAAOAAAAAAAAAAAAAAAAAC4CAABkcnMvZTJvRG9jLnhtbFBLAQItABQABgAIAAAAIQBf&#10;p+Kt3gAAAAcBAAAPAAAAAAAAAAAAAAAAADEEAABkcnMvZG93bnJldi54bWxQSwUGAAAAAAQABADz&#10;AAAAPAUAAAAA&#10;" adj="1991" strokecolor="#44dc48" strokeweight=".52906mm">
                <w10:wrap anchorx="page"/>
              </v:shape>
            </w:pict>
          </mc:Fallback>
        </mc:AlternateContent>
      </w:r>
    </w:p>
    <w:p w:rsidR="006166F1" w:rsidRDefault="001217E5">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75648</wp:posOffset>
                </wp:positionV>
                <wp:extent cx="4225927" cy="617220"/>
                <wp:effectExtent l="0" t="19050" r="0" b="0"/>
                <wp:wrapNone/>
                <wp:docPr id="16" name="Zone de texte 18"/>
                <wp:cNvGraphicFramePr/>
                <a:graphic xmlns:a="http://schemas.openxmlformats.org/drawingml/2006/main">
                  <a:graphicData uri="http://schemas.microsoft.com/office/word/2010/wordprocessingShape">
                    <wps:wsp>
                      <wps:cNvSpPr txBox="1"/>
                      <wps:spPr>
                        <a:xfrm>
                          <a:off x="0" y="0"/>
                          <a:ext cx="4225927" cy="617220"/>
                        </a:xfrm>
                        <a:prstGeom prst="rect">
                          <a:avLst/>
                        </a:prstGeom>
                        <a:noFill/>
                        <a:ln>
                          <a:noFill/>
                          <a:prstDash/>
                        </a:ln>
                        <a:effectLst>
                          <a:outerShdw dist="38096" dir="18900000" algn="tl">
                            <a:srgbClr val="000000"/>
                          </a:outerShdw>
                        </a:effectLst>
                      </wps:spPr>
                      <wps:txbx>
                        <w:txbxContent>
                          <w:p w:rsidR="006166F1" w:rsidRDefault="001217E5">
                            <w:pPr>
                              <w:rPr>
                                <w:rFonts w:ascii="Copperplate Gothic Bold" w:hAnsi="Copperplate Gothic Bold"/>
                                <w:color w:val="44DC48"/>
                                <w:sz w:val="32"/>
                                <w:szCs w:val="32"/>
                              </w:rPr>
                            </w:pPr>
                            <w:r>
                              <w:rPr>
                                <w:rFonts w:ascii="Copperplate Gothic Bold" w:hAnsi="Copperplate Gothic Bold"/>
                                <w:color w:val="44DC48"/>
                                <w:sz w:val="32"/>
                                <w:szCs w:val="32"/>
                              </w:rPr>
                              <w:t>Thomas NGUYEN</w:t>
                            </w:r>
                          </w:p>
                          <w:p w:rsidR="006166F1" w:rsidRDefault="001217E5">
                            <w:pPr>
                              <w:rPr>
                                <w:rFonts w:ascii="Copperplate Gothic Bold" w:hAnsi="Copperplate Gothic Bold"/>
                                <w:color w:val="44DC48"/>
                                <w:sz w:val="32"/>
                                <w:szCs w:val="32"/>
                              </w:rPr>
                            </w:pPr>
                            <w:r>
                              <w:rPr>
                                <w:rFonts w:ascii="Copperplate Gothic Bold" w:hAnsi="Copperplate Gothic Bold"/>
                                <w:color w:val="44DC48"/>
                                <w:sz w:val="32"/>
                                <w:szCs w:val="32"/>
                              </w:rPr>
                              <w:t>Jérôme BEAUCOTÉ</w:t>
                            </w:r>
                          </w:p>
                          <w:p w:rsidR="006166F1" w:rsidRDefault="006166F1">
                            <w:pPr>
                              <w:rPr>
                                <w:rFonts w:ascii="Copperplate Gothic Bold" w:hAnsi="Copperplate Gothic Bold"/>
                                <w:color w:val="44DC48"/>
                                <w:sz w:val="32"/>
                                <w:szCs w:val="32"/>
                              </w:rPr>
                            </w:pPr>
                          </w:p>
                        </w:txbxContent>
                      </wps:txbx>
                      <wps:bodyPr vert="horz" wrap="square" lIns="91440" tIns="45720" rIns="91440" bIns="45720" anchor="t" anchorCtr="0" compatLnSpc="1">
                        <a:noAutofit/>
                      </wps:bodyPr>
                    </wps:wsp>
                  </a:graphicData>
                </a:graphic>
              </wp:anchor>
            </w:drawing>
          </mc:Choice>
          <mc:Fallback>
            <w:pict>
              <v:shape id="Zone de texte 18" o:spid="_x0000_s1028" type="#_x0000_t202" style="position:absolute;left:0;text-align:left;margin-left:0;margin-top:5.95pt;width:332.75pt;height:48.6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2yBFgIAABQEAAAOAAAAZHJzL2Uyb0RvYy54bWysU02P2yAQvVfqf0DcG380mw8rzqrdaKtK&#10;q7ZS2ktvGHCMhIEOJHb66zvgTTba3qr6gIEZHm/ePDb3Y6/JSYJX1tS0mOWUSMOtUOZQ0x/fH9+t&#10;KPGBGcG0NbKmZ+np/fbtm83gKlnazmohgSCI8dXgatqF4Kos87yTPfMz66TBYGuhZwGXcMgEsAHR&#10;e52Veb7IBgvCgeXSe9zdTUG6TfhtK3n42rZeBqJritxCGiGNTRyz7YZVB2CuU/yZBvsHFj1TBi+9&#10;Qu1YYOQI6i+oXnGw3rZhxm2f2bZVXKYasJoif1XNvmNOplpQHO+uMvn/B8u/nL4BUQJ7t6DEsB57&#10;9BM7RYQkQY5BkmIVRRqcrzB37zA7jB/tiAcu+x43Y+1jC338Y1UE4yj3+SoxQhGOm/OyvFuXS0o4&#10;xhbFsixTD7KX0w58+CRtT+KkpoAtTMqy05MPyARTLynxMmMfldapjdq82oh5O+a76dQUlskUCJWY&#10;HoOEfScGIlS87P0qX6MMQqFDitU6jx8lTB/Q20EnGh4OzYMGcmLRUVPGhG8vYInjzT1ZFG8SKc7C&#10;2IxJ8fIiYGPFGXXFZ4QcOgu/KRnQkjX1v44MJCX6s8Ger4v5PHo4LeZ3S5SOwG2kuY0wwxEKeWMB&#10;afoQJt+j8RwLT2bveGzipNmHY7CtSvpGjhMjLCQu0HqppOdnEr19u05ZL495+wcAAP//AwBQSwME&#10;FAAGAAgAAAAhAPqvWUrbAAAABwEAAA8AAABkcnMvZG93bnJldi54bWxMj8FOwzAQRO9I/IO1SL2g&#10;1klFojbEqRBqL5wgIMHRjZckwl5HttuGv2c5wXFmVjNv693srDhjiKMnBfkqA4HUeTNSr+Dt9bDc&#10;gIhJk9HWEyr4xgi75vqq1pXxF3rBc5t6wSUUK61gSGmqpIzdgE7HlZ+QOPv0wenEMvTSBH3hcmfl&#10;OstK6fRIvDDoCR8H7L7ak1MwG3+3j629Dc+T/HDynYonxlOLm/nhHkTCOf0dwy8+o0PDTEd/IhOF&#10;VcCPJHbzLQhOy7IoQBzZyLY5yKaW//mbHwAAAP//AwBQSwECLQAUAAYACAAAACEAtoM4kv4AAADh&#10;AQAAEwAAAAAAAAAAAAAAAAAAAAAAW0NvbnRlbnRfVHlwZXNdLnhtbFBLAQItABQABgAIAAAAIQA4&#10;/SH/1gAAAJQBAAALAAAAAAAAAAAAAAAAAC8BAABfcmVscy8ucmVsc1BLAQItABQABgAIAAAAIQDj&#10;W2yBFgIAABQEAAAOAAAAAAAAAAAAAAAAAC4CAABkcnMvZTJvRG9jLnhtbFBLAQItABQABgAIAAAA&#10;IQD6r1lK2wAAAAcBAAAPAAAAAAAAAAAAAAAAAHAEAABkcnMvZG93bnJldi54bWxQSwUGAAAAAAQA&#10;BADzAAAAeAUAAAAA&#10;" filled="f" stroked="f">
                <v:shadow on="t" color="black" origin="-.5,-.5" offset=".74828mm,-.74828mm"/>
                <v:textbox>
                  <w:txbxContent>
                    <w:p w:rsidR="006166F1" w:rsidRDefault="001217E5">
                      <w:pPr>
                        <w:rPr>
                          <w:rFonts w:ascii="Copperplate Gothic Bold" w:hAnsi="Copperplate Gothic Bold"/>
                          <w:color w:val="44DC48"/>
                          <w:sz w:val="32"/>
                          <w:szCs w:val="32"/>
                        </w:rPr>
                      </w:pPr>
                      <w:r>
                        <w:rPr>
                          <w:rFonts w:ascii="Copperplate Gothic Bold" w:hAnsi="Copperplate Gothic Bold"/>
                          <w:color w:val="44DC48"/>
                          <w:sz w:val="32"/>
                          <w:szCs w:val="32"/>
                        </w:rPr>
                        <w:t>Thomas NGUYEN</w:t>
                      </w:r>
                    </w:p>
                    <w:p w:rsidR="006166F1" w:rsidRDefault="001217E5">
                      <w:pPr>
                        <w:rPr>
                          <w:rFonts w:ascii="Copperplate Gothic Bold" w:hAnsi="Copperplate Gothic Bold"/>
                          <w:color w:val="44DC48"/>
                          <w:sz w:val="32"/>
                          <w:szCs w:val="32"/>
                        </w:rPr>
                      </w:pPr>
                      <w:r>
                        <w:rPr>
                          <w:rFonts w:ascii="Copperplate Gothic Bold" w:hAnsi="Copperplate Gothic Bold"/>
                          <w:color w:val="44DC48"/>
                          <w:sz w:val="32"/>
                          <w:szCs w:val="32"/>
                        </w:rPr>
                        <w:t>Jérôme BEAUCOTÉ</w:t>
                      </w:r>
                    </w:p>
                    <w:p w:rsidR="006166F1" w:rsidRDefault="006166F1">
                      <w:pPr>
                        <w:rPr>
                          <w:rFonts w:ascii="Copperplate Gothic Bold" w:hAnsi="Copperplate Gothic Bold"/>
                          <w:color w:val="44DC48"/>
                          <w:sz w:val="32"/>
                          <w:szCs w:val="32"/>
                        </w:rPr>
                      </w:pPr>
                    </w:p>
                  </w:txbxContent>
                </v:textbox>
                <w10:wrap anchorx="margin"/>
              </v:shape>
            </w:pict>
          </mc:Fallback>
        </mc:AlternateContent>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 jeu :</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C7EC8" w:rsidRDefault="006C7EC8">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Le jeu sera un jeu de type RPG. Nous serons aux commandes d'un personnage </w:t>
      </w:r>
      <w:r>
        <w:rPr>
          <w:rFonts w:ascii="Modern No. 20" w:hAnsi="Modern No. 20" w:cs="Segoe UI Semibold"/>
          <w:color w:val="D9D9D9"/>
          <w14:shadow w14:blurRad="50749" w14:dist="37630" w14:dir="8100000" w14:sx="100000" w14:sy="100000" w14:kx="0" w14:ky="0" w14:algn="b">
            <w14:srgbClr w14:val="000000"/>
          </w14:shadow>
        </w:rPr>
        <w:t>dans un univers fantastique. Nous serons amenés à évoluer dans un monde ouvert et diversifié. Plusieurs environnements vont permettre au joueur de s'immerger totalement dans le jeu.</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L'environnement, les personnages et les équipements ne seront pas "réalist</w:t>
      </w:r>
      <w:r>
        <w:rPr>
          <w:rFonts w:ascii="Modern No. 20" w:hAnsi="Modern No. 20" w:cs="Segoe UI Semibold"/>
          <w:color w:val="D9D9D9"/>
          <w14:shadow w14:blurRad="50749" w14:dist="37630" w14:dir="8100000" w14:sx="100000" w14:sy="100000" w14:kx="0" w14:ky="0" w14:algn="b">
            <w14:srgbClr w14:val="000000"/>
          </w14:shadow>
        </w:rPr>
        <w:t>e" mais en "low poly". Nous allons présenter un environnement calme et paisible avec une forêt. Nous présenterons également un lieu animé qui est la ville. Enfin, nous mettront en place une ambiance sauvage et agressive avec une tribu.</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L’histoire du jeu n’</w:t>
      </w:r>
      <w:r>
        <w:rPr>
          <w:rFonts w:ascii="Modern No. 20" w:hAnsi="Modern No. 20" w:cs="Segoe UI Semibold"/>
          <w:color w:val="D9D9D9"/>
          <w14:shadow w14:blurRad="50749" w14:dist="37630" w14:dir="8100000" w14:sx="100000" w14:sy="100000" w14:kx="0" w14:ky="0" w14:algn="b">
            <w14:srgbClr w14:val="000000"/>
          </w14:shadow>
        </w:rPr>
        <w:t>est pas écrite. Cependant, une suite logique va peu à peu s’instaurer. Le joueur ne sera pas perdu mais sera acteur de sa propre aventure. Le joueur démarre avec des équipements faibles dans un endroit sans monstres. Il aura le temps de prendre en main les</w:t>
      </w:r>
      <w:r>
        <w:rPr>
          <w:rFonts w:ascii="Modern No. 20" w:hAnsi="Modern No. 20" w:cs="Segoe UI Semibold"/>
          <w:color w:val="D9D9D9"/>
          <w14:shadow w14:blurRad="50749" w14:dist="37630" w14:dir="8100000" w14:sx="100000" w14:sy="100000" w14:kx="0" w14:ky="0" w14:algn="b">
            <w14:srgbClr w14:val="000000"/>
          </w14:shadow>
        </w:rPr>
        <w:t xml:space="preserve"> mouvements du personnage avant de pouvoir combattre. Grace aux quêtes qui lui seront données, il sera amené à se déplacer pour explorer le monde et à combattre. Au final, il combattra un boss qui représentera l’objectif final à atteindre.</w:t>
      </w:r>
    </w:p>
    <w:p w:rsidR="006166F1" w:rsidRDefault="006166F1">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boucles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Notre jeu doit comporter plusieurs macro-boucles. Cependant, nous n’en réaliseront qu’une seule. Elle sera donc composée de 3 boucles moyennes, correspondant à 3 quêtes distincts. Etant dans un monde ouvert, le joueur est libre d’aller où bon lui semble ta</w:t>
      </w:r>
      <w:r>
        <w:rPr>
          <w:rFonts w:ascii="Modern No. 20" w:hAnsi="Modern No. 20" w:cs="Segoe UI Semibold"/>
          <w:color w:val="D9D9D9"/>
          <w14:shadow w14:blurRad="50749" w14:dist="37630" w14:dir="8100000" w14:sx="100000" w14:sy="100000" w14:kx="0" w14:ky="0" w14:algn="b">
            <w14:srgbClr w14:val="000000"/>
          </w14:shadow>
        </w:rPr>
        <w:t>nt que l’endroit est accessible. Il y aura donc plusieurs micro boucles qui composeront nos 3 boucles moyennes. Voici ces micro boucles :</w:t>
      </w:r>
    </w:p>
    <w:p w:rsidR="006166F1" w:rsidRDefault="006166F1">
      <w:pPr>
        <w:jc w:val="both"/>
        <w:rPr>
          <w:rFonts w:ascii="Modern No. 20" w:hAnsi="Modern No. 20" w:cs="Segoe UI Semibold"/>
          <w:color w:val="D9D9D9"/>
          <w14:shadow w14:blurRad="50749" w14:dist="37630" w14:dir="8100000" w14:sx="100000" w14:sy="100000" w14:kx="0" w14:ky="0" w14:algn="b">
            <w14:srgbClr w14:val="000000"/>
          </w14:shadow>
        </w:rPr>
      </w:pPr>
    </w:p>
    <w:tbl>
      <w:tblPr>
        <w:tblW w:w="10456" w:type="dxa"/>
        <w:tblCellMar>
          <w:left w:w="10" w:type="dxa"/>
          <w:right w:w="10" w:type="dxa"/>
        </w:tblCellMar>
        <w:tblLook w:val="0000" w:firstRow="0" w:lastRow="0" w:firstColumn="0" w:lastColumn="0" w:noHBand="0" w:noVBand="0"/>
      </w:tblPr>
      <w:tblGrid>
        <w:gridCol w:w="2614"/>
        <w:gridCol w:w="2614"/>
        <w:gridCol w:w="2614"/>
        <w:gridCol w:w="2614"/>
      </w:tblGrid>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6166F1" w:rsidRDefault="001217E5">
            <w:pPr>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Micro boucle</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6166F1" w:rsidRDefault="001217E5">
            <w:pPr>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Objectif</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6166F1" w:rsidRDefault="001217E5">
            <w:pPr>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Challenge</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6166F1" w:rsidRDefault="001217E5">
            <w:pPr>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Récompense</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Attaquer un ennemi</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Infliger des dégâts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subir de dégât</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Gain de rage</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Tuer un ennemi</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Obtenir de nouveaux items</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Découvrir toutes les armes du jeu</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Récupérer un item à la mort de l’ennemis</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S’équiper d’une arme</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Changer d’arme courante</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Modification des stats</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Utiliser le sort dash</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Gagner en déplacement</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atteindre 0 pv</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Utiliser le sort de soin</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Gagner des points de vie</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atteindre 0 pv</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Gain de pv</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Utiliser le sort enragé</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Gagner en force</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atteindre 0 pv</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Gain de force</w:t>
            </w:r>
          </w:p>
        </w:tc>
      </w:tr>
      <w:tr w:rsidR="006166F1">
        <w:tblPrEx>
          <w:tblCellMar>
            <w:top w:w="0" w:type="dxa"/>
            <w:bottom w:w="0" w:type="dxa"/>
          </w:tblCellMar>
        </w:tblPrEx>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Ramasser un champignon</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Collecter un champignon pour terminer une quête</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Trouver tous les </w:t>
            </w:r>
            <w:r>
              <w:rPr>
                <w:rFonts w:ascii="Modern No. 20" w:hAnsi="Modern No. 20" w:cs="Segoe UI Semibold"/>
                <w:color w:val="D9D9D9"/>
                <w14:shadow w14:blurRad="50749" w14:dist="37630" w14:dir="8100000" w14:sx="100000" w14:sy="100000" w14:kx="0" w14:ky="0" w14:algn="b">
                  <w14:srgbClr w14:val="000000"/>
                </w14:shadow>
              </w:rPr>
              <w:t>champignons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Obtention d’un item après accomplissement de la quête</w:t>
            </w:r>
          </w:p>
        </w:tc>
      </w:tr>
    </w:tbl>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Les actions :</w:t>
      </w:r>
    </w:p>
    <w:p w:rsidR="006166F1" w:rsidRDefault="006166F1">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Se déplacer horizontalement uniquement (dû à la gravité).</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Attaquer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Avec la main droite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Avec la main gauche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 S'équiper : Permet de sélectionner une arme de </w:t>
      </w:r>
      <w:r>
        <w:rPr>
          <w:rFonts w:ascii="Modern No. 20" w:hAnsi="Modern No. 20" w:cs="Segoe UI Semibold"/>
          <w:color w:val="D9D9D9"/>
          <w14:shadow w14:blurRad="50749" w14:dist="37630" w14:dir="8100000" w14:sx="100000" w14:sy="100000" w14:kx="0" w14:ky="0" w14:algn="b">
            <w14:srgbClr w14:val="000000"/>
          </w14:shadow>
        </w:rPr>
        <w:t>l'inventaire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Détruire un équipement (effet irréversible).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Lancer un sort (liste des sorts disponible page suivante).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Ouvrir le gestionnaire de quête.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Dialoguer avec les personnages interactifs.</w:t>
      </w:r>
    </w:p>
    <w:p w:rsidR="006166F1" w:rsidRDefault="006166F1">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contrôles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Les déplacements du joueur se feront </w:t>
      </w:r>
      <w:r>
        <w:rPr>
          <w:rFonts w:ascii="Modern No. 20" w:hAnsi="Modern No. 20" w:cs="Segoe UI Semibold"/>
          <w:color w:val="D9D9D9"/>
          <w14:shadow w14:blurRad="50749" w14:dist="37630" w14:dir="8100000" w14:sx="100000" w14:sy="100000" w14:kx="0" w14:ky="0" w14:algn="b">
            <w14:srgbClr w14:val="000000"/>
          </w14:shadow>
        </w:rPr>
        <w:t>grâce aux touches :</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ab/>
        <w:t xml:space="preserve">- </w:t>
      </w:r>
      <w:r>
        <w:rPr>
          <w:rFonts w:ascii="Modern No. 20" w:hAnsi="Modern No. 20" w:cs="Segoe UI Semibold"/>
          <w:color w:val="CB97FF"/>
          <w14:shadow w14:blurRad="50749" w14:dist="37630" w14:dir="8100000" w14:sx="100000" w14:sy="100000" w14:kx="0" w14:ky="0" w14:algn="b">
            <w14:srgbClr w14:val="000000"/>
          </w14:shadow>
        </w:rPr>
        <w:t>Z</w:t>
      </w:r>
      <w:r>
        <w:rPr>
          <w:rFonts w:ascii="Modern No. 20" w:hAnsi="Modern No. 20" w:cs="Segoe UI Semibold"/>
          <w:color w:val="D9D9D9"/>
          <w14:shadow w14:blurRad="50749" w14:dist="37630" w14:dir="8100000" w14:sx="100000" w14:sy="100000" w14:kx="0" w14:ky="0" w14:algn="b">
            <w14:srgbClr w14:val="000000"/>
          </w14:shadow>
        </w:rPr>
        <w:t xml:space="preserve"> ==&gt; Avancer</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xml:space="preserve">- </w:t>
      </w:r>
      <w:r>
        <w:rPr>
          <w:rFonts w:ascii="Modern No. 20" w:hAnsi="Modern No. 20" w:cs="Segoe UI Semibold"/>
          <w:color w:val="CB97FF"/>
          <w14:shadow w14:blurRad="50749" w14:dist="37630" w14:dir="8100000" w14:sx="100000" w14:sy="100000" w14:kx="0" w14:ky="0" w14:algn="b">
            <w14:srgbClr w14:val="000000"/>
          </w14:shadow>
        </w:rPr>
        <w:t>S</w:t>
      </w:r>
      <w:r>
        <w:rPr>
          <w:rFonts w:ascii="Modern No. 20" w:hAnsi="Modern No. 20" w:cs="Segoe UI Semibold"/>
          <w:color w:val="D9D9D9"/>
          <w14:shadow w14:blurRad="50749" w14:dist="37630" w14:dir="8100000" w14:sx="100000" w14:sy="100000" w14:kx="0" w14:ky="0" w14:algn="b">
            <w14:srgbClr w14:val="000000"/>
          </w14:shadow>
        </w:rPr>
        <w:t xml:space="preserve"> ==&gt; Reculer</w:t>
      </w:r>
    </w:p>
    <w:p w:rsidR="006C7EC8" w:rsidRDefault="006C7EC8">
      <w:pPr>
        <w:jc w:val="both"/>
      </w:pP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ab/>
        <w:t xml:space="preserve">- </w:t>
      </w:r>
      <w:r>
        <w:rPr>
          <w:rFonts w:ascii="Modern No. 20" w:hAnsi="Modern No. 20" w:cs="Segoe UI Semibold"/>
          <w:color w:val="CB97FF"/>
          <w14:shadow w14:blurRad="50749" w14:dist="37630" w14:dir="8100000" w14:sx="100000" w14:sy="100000" w14:kx="0" w14:ky="0" w14:algn="b">
            <w14:srgbClr w14:val="000000"/>
          </w14:shadow>
        </w:rPr>
        <w:t>Q</w:t>
      </w:r>
      <w:r>
        <w:rPr>
          <w:rFonts w:ascii="Modern No. 20" w:hAnsi="Modern No. 20" w:cs="Segoe UI Semibold"/>
          <w:color w:val="D9D9D9"/>
          <w14:shadow w14:blurRad="50749" w14:dist="37630" w14:dir="8100000" w14:sx="100000" w14:sy="100000" w14:kx="0" w14:ky="0" w14:algn="b">
            <w14:srgbClr w14:val="000000"/>
          </w14:shadow>
        </w:rPr>
        <w:t xml:space="preserve"> ==&gt; Pas de côté gauche</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ab/>
        <w:t xml:space="preserve">- </w:t>
      </w:r>
      <w:r>
        <w:rPr>
          <w:rFonts w:ascii="Modern No. 20" w:hAnsi="Modern No. 20" w:cs="Segoe UI Semibold"/>
          <w:color w:val="CB97FF"/>
          <w14:shadow w14:blurRad="50749" w14:dist="37630" w14:dir="8100000" w14:sx="100000" w14:sy="100000" w14:kx="0" w14:ky="0" w14:algn="b">
            <w14:srgbClr w14:val="000000"/>
          </w14:shadow>
        </w:rPr>
        <w:t>D</w:t>
      </w:r>
      <w:r>
        <w:rPr>
          <w:rFonts w:ascii="Modern No. 20" w:hAnsi="Modern No. 20" w:cs="Segoe UI Semibold"/>
          <w:color w:val="D9D9D9"/>
          <w14:shadow w14:blurRad="50749" w14:dist="37630" w14:dir="8100000" w14:sx="100000" w14:sy="100000" w14:kx="0" w14:ky="0" w14:algn="b">
            <w14:srgbClr w14:val="000000"/>
          </w14:shadow>
        </w:rPr>
        <w:t xml:space="preserve"> ==&gt; Pas de côté droit</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L'ouverture de l'inventaire se fera par la touche </w:t>
      </w:r>
      <w:r>
        <w:rPr>
          <w:rFonts w:ascii="Modern No. 20" w:hAnsi="Modern No. 20" w:cs="Segoe UI Semibold"/>
          <w:color w:val="8EAADB"/>
          <w14:shadow w14:blurRad="50749" w14:dist="37630" w14:dir="8100000" w14:sx="100000" w14:sy="100000" w14:kx="0" w14:ky="0" w14:algn="b">
            <w14:srgbClr w14:val="000000"/>
          </w14:shadow>
        </w:rPr>
        <w:t>I</w:t>
      </w:r>
      <w:r>
        <w:rPr>
          <w:rFonts w:ascii="Modern No. 20" w:hAnsi="Modern No. 20" w:cs="Segoe UI Semibold"/>
          <w:color w:val="D9D9D9"/>
          <w14:shadow w14:blurRad="50749" w14:dist="37630" w14:dir="8100000" w14:sx="100000" w14:sy="100000" w14:kx="0" w14:ky="0" w14:algn="b">
            <w14:srgbClr w14:val="000000"/>
          </w14:shadow>
        </w:rPr>
        <w:t>.</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L'ouverture du gestionnaire de quête se fera par la touche </w:t>
      </w:r>
      <w:r>
        <w:rPr>
          <w:rFonts w:ascii="Modern No. 20" w:hAnsi="Modern No. 20" w:cs="Segoe UI Semibold"/>
          <w:color w:val="FD5649"/>
          <w14:shadow w14:blurRad="50749" w14:dist="37630" w14:dir="8100000" w14:sx="100000" w14:sy="100000" w14:kx="0" w14:ky="0" w14:algn="b">
            <w14:srgbClr w14:val="000000"/>
          </w14:shadow>
        </w:rPr>
        <w:t>K</w:t>
      </w:r>
      <w:r>
        <w:rPr>
          <w:rFonts w:ascii="Modern No. 20" w:hAnsi="Modern No. 20" w:cs="Segoe UI Semibold"/>
          <w:color w:val="D9D9D9"/>
          <w14:shadow w14:blurRad="50749" w14:dist="37630" w14:dir="8100000" w14:sx="100000" w14:sy="100000" w14:kx="0" w14:ky="0" w14:algn="b">
            <w14:srgbClr w14:val="000000"/>
          </w14:shadow>
        </w:rPr>
        <w:t>.</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Pour démarrer </w:t>
      </w:r>
      <w:r>
        <w:rPr>
          <w:rFonts w:ascii="Modern No. 20" w:hAnsi="Modern No. 20" w:cs="Segoe UI Semibold"/>
          <w:color w:val="D9D9D9"/>
          <w14:shadow w14:blurRad="50749" w14:dist="37630" w14:dir="8100000" w14:sx="100000" w14:sy="100000" w14:kx="0" w14:ky="0" w14:algn="b">
            <w14:srgbClr w14:val="000000"/>
          </w14:shadow>
        </w:rPr>
        <w:t xml:space="preserve">un dialogue avec </w:t>
      </w:r>
      <w:r>
        <w:rPr>
          <w:rFonts w:ascii="Modern No. 20" w:hAnsi="Modern No. 20" w:cs="Segoe UI Semibold"/>
          <w:color w:val="D9D9D9"/>
          <w14:shadow w14:blurRad="50749" w14:dist="37630" w14:dir="8100000" w14:sx="100000" w14:sy="100000" w14:kx="0" w14:ky="0" w14:algn="b">
            <w14:srgbClr w14:val="000000"/>
          </w14:shadow>
        </w:rPr>
        <w:t>un donneur de quête, il faudra appuyer sur la touche "</w:t>
      </w:r>
      <w:r>
        <w:rPr>
          <w:rFonts w:ascii="Modern No. 20" w:hAnsi="Modern No. 20" w:cs="Segoe UI Semibold"/>
          <w:color w:val="70AD47"/>
          <w14:shadow w14:blurRad="50749" w14:dist="37630" w14:dir="8100000" w14:sx="100000" w14:sy="100000" w14:kx="0" w14:ky="0" w14:algn="b">
            <w14:srgbClr w14:val="000000"/>
          </w14:shadow>
        </w:rPr>
        <w:t>Espace</w:t>
      </w:r>
      <w:r>
        <w:rPr>
          <w:rFonts w:ascii="Modern No. 20" w:hAnsi="Modern No. 20" w:cs="Segoe UI Semibold"/>
          <w:color w:val="D9D9D9"/>
          <w14:shadow w14:blurRad="50749" w14:dist="37630" w14:dir="8100000" w14:sx="100000" w14:sy="100000" w14:kx="0" w14:ky="0" w14:algn="b">
            <w14:srgbClr w14:val="000000"/>
          </w14:shadow>
        </w:rPr>
        <w:t>".</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attaques se feront à l’aide de la sourie (clic gauche).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sors se lanceront quant à eux par :</w:t>
      </w:r>
    </w:p>
    <w:p w:rsidR="006166F1" w:rsidRDefault="001217E5">
      <w:pPr>
        <w:pStyle w:val="Paragraphedeliste"/>
        <w:numPr>
          <w:ilvl w:val="0"/>
          <w:numId w:val="1"/>
        </w:numPr>
        <w:jc w:val="both"/>
      </w:pPr>
      <w:r>
        <w:rPr>
          <w:rFonts w:ascii="Modern No. 20" w:hAnsi="Modern No. 20" w:cs="Segoe UI Semibold"/>
          <w:color w:val="D9D9D9"/>
          <w14:shadow w14:blurRad="50749" w14:dist="37630" w14:dir="8100000" w14:sx="100000" w14:sy="100000" w14:kx="0" w14:ky="0" w14:algn="b">
            <w14:srgbClr w14:val="000000"/>
          </w14:shadow>
        </w:rPr>
        <w:t xml:space="preserve">Un </w:t>
      </w:r>
      <w:r>
        <w:rPr>
          <w:rFonts w:ascii="Modern No. 20" w:hAnsi="Modern No. 20" w:cs="Segoe UI Semibold"/>
          <w:color w:val="FFC000"/>
          <w14:shadow w14:blurRad="50749" w14:dist="37630" w14:dir="8100000" w14:sx="100000" w14:sy="100000" w14:kx="0" w14:ky="0" w14:algn="b">
            <w14:srgbClr w14:val="000000"/>
          </w14:shadow>
        </w:rPr>
        <w:t xml:space="preserve">clic droit </w:t>
      </w:r>
      <w:r>
        <w:rPr>
          <w:rFonts w:ascii="Modern No. 20" w:hAnsi="Modern No. 20" w:cs="Segoe UI Semibold"/>
          <w:color w:val="D9D9D9"/>
          <w14:shadow w14:blurRad="50749" w14:dist="37630" w14:dir="8100000" w14:sx="100000" w14:sy="100000" w14:kx="0" w14:ky="0" w14:algn="b">
            <w14:srgbClr w14:val="000000"/>
          </w14:shadow>
        </w:rPr>
        <w:t>pour le Dash.</w:t>
      </w:r>
    </w:p>
    <w:p w:rsidR="006166F1" w:rsidRDefault="001217E5">
      <w:pPr>
        <w:pStyle w:val="Paragraphedeliste"/>
        <w:numPr>
          <w:ilvl w:val="0"/>
          <w:numId w:val="1"/>
        </w:numPr>
        <w:jc w:val="both"/>
      </w:pPr>
      <w:r>
        <w:rPr>
          <w:rFonts w:ascii="Modern No. 20" w:hAnsi="Modern No. 20" w:cs="Segoe UI Semibold"/>
          <w:color w:val="D9D9D9"/>
          <w14:shadow w14:blurRad="50749" w14:dist="37630" w14:dir="8100000" w14:sx="100000" w14:sy="100000" w14:kx="0" w14:ky="0" w14:algn="b">
            <w14:srgbClr w14:val="000000"/>
          </w14:shadow>
        </w:rPr>
        <w:t xml:space="preserve">La touche </w:t>
      </w:r>
      <w:r>
        <w:rPr>
          <w:rFonts w:ascii="Modern No. 20" w:hAnsi="Modern No. 20" w:cs="Segoe UI Semibold"/>
          <w:color w:val="FFC000"/>
          <w14:shadow w14:blurRad="50749" w14:dist="37630" w14:dir="8100000" w14:sx="100000" w14:sy="100000" w14:kx="0" w14:ky="0" w14:algn="b">
            <w14:srgbClr w14:val="000000"/>
          </w14:shadow>
        </w:rPr>
        <w:t xml:space="preserve">Tab </w:t>
      </w:r>
      <w:r>
        <w:rPr>
          <w:rFonts w:ascii="Modern No. 20" w:hAnsi="Modern No. 20" w:cs="Segoe UI Semibold"/>
          <w:color w:val="D9D9D9"/>
          <w14:shadow w14:blurRad="50749" w14:dist="37630" w14:dir="8100000" w14:sx="100000" w14:sy="100000" w14:kx="0" w14:ky="0" w14:algn="b">
            <w14:srgbClr w14:val="000000"/>
          </w14:shadow>
        </w:rPr>
        <w:t>pour le mode enragé.</w:t>
      </w:r>
    </w:p>
    <w:p w:rsidR="006166F1" w:rsidRDefault="001217E5">
      <w:pPr>
        <w:pStyle w:val="Paragraphedeliste"/>
        <w:numPr>
          <w:ilvl w:val="0"/>
          <w:numId w:val="1"/>
        </w:numPr>
        <w:jc w:val="both"/>
      </w:pPr>
      <w:r>
        <w:rPr>
          <w:rFonts w:ascii="Modern No. 20" w:hAnsi="Modern No. 20" w:cs="Segoe UI Semibold"/>
          <w:color w:val="D9D9D9"/>
          <w14:shadow w14:blurRad="50749" w14:dist="37630" w14:dir="8100000" w14:sx="100000" w14:sy="100000" w14:kx="0" w14:ky="0" w14:algn="b">
            <w14:srgbClr w14:val="000000"/>
          </w14:shadow>
        </w:rPr>
        <w:t xml:space="preserve">La touche </w:t>
      </w:r>
      <w:r>
        <w:rPr>
          <w:rFonts w:ascii="Modern No. 20" w:hAnsi="Modern No. 20" w:cs="Segoe UI Semibold"/>
          <w:color w:val="FFC000"/>
          <w14:shadow w14:blurRad="50749" w14:dist="37630" w14:dir="8100000" w14:sx="100000" w14:sy="100000" w14:kx="0" w14:ky="0" w14:algn="b">
            <w14:srgbClr w14:val="000000"/>
          </w14:shadow>
        </w:rPr>
        <w:t xml:space="preserve">Shift Gauche </w:t>
      </w:r>
      <w:r>
        <w:rPr>
          <w:rFonts w:ascii="Modern No. 20" w:hAnsi="Modern No. 20" w:cs="Segoe UI Semibold"/>
          <w:color w:val="D9D9D9"/>
          <w14:shadow w14:blurRad="50749" w14:dist="37630" w14:dir="8100000" w14:sx="100000" w14:sy="100000" w14:kx="0" w14:ky="0" w14:algn="b">
            <w14:srgbClr w14:val="000000"/>
          </w14:shadow>
        </w:rPr>
        <w:t>pour le</w:t>
      </w:r>
      <w:r>
        <w:rPr>
          <w:rFonts w:ascii="Modern No. 20" w:hAnsi="Modern No. 20" w:cs="Segoe UI Semibold"/>
          <w:color w:val="D9D9D9"/>
          <w14:shadow w14:blurRad="50749" w14:dist="37630" w14:dir="8100000" w14:sx="100000" w14:sy="100000" w14:kx="0" w14:ky="0" w14:algn="b">
            <w14:srgbClr w14:val="000000"/>
          </w14:shadow>
        </w:rPr>
        <w:t xml:space="preserve"> soin.</w:t>
      </w:r>
    </w:p>
    <w:p w:rsidR="006166F1" w:rsidRDefault="001217E5">
      <w:pPr>
        <w:pStyle w:val="Paragraphedeliste"/>
        <w:jc w:val="both"/>
      </w:pPr>
      <w:r>
        <w:rPr>
          <w:rFonts w:ascii="Modern No. 20" w:hAnsi="Modern No. 20" w:cs="Segoe UI Semibold"/>
          <w:noProof/>
          <w:color w:val="4472C4"/>
        </w:rPr>
        <w:drawing>
          <wp:anchor distT="0" distB="0" distL="114300" distR="114300" simplePos="0" relativeHeight="251658240" behindDoc="0" locked="0" layoutInCell="1" allowOverlap="1">
            <wp:simplePos x="0" y="0"/>
            <wp:positionH relativeFrom="margin">
              <wp:align>left</wp:align>
            </wp:positionH>
            <wp:positionV relativeFrom="paragraph">
              <wp:posOffset>56976</wp:posOffset>
            </wp:positionV>
            <wp:extent cx="428021" cy="428021"/>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1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021" cy="428021"/>
                    </a:xfrm>
                    <a:prstGeom prst="rect">
                      <a:avLst/>
                    </a:prstGeom>
                    <a:noFill/>
                    <a:ln>
                      <a:noFill/>
                      <a:prstDash/>
                    </a:ln>
                  </pic:spPr>
                </pic:pic>
              </a:graphicData>
            </a:graphic>
          </wp:anchor>
        </w:drawing>
      </w:r>
    </w:p>
    <w:p w:rsidR="006166F1" w:rsidRDefault="001217E5">
      <w:pPr>
        <w:jc w:val="both"/>
        <w:rPr>
          <w:rFonts w:ascii="Modern No. 20" w:hAnsi="Modern No. 20" w:cs="Segoe UI Semibold"/>
          <w:color w:val="4472C4"/>
          <w14:shadow w14:blurRad="50749" w14:dist="37630" w14:dir="8100000" w14:sx="100000" w14:sy="100000" w14:kx="0" w14:ky="0" w14:algn="b">
            <w14:srgbClr w14:val="000000"/>
          </w14:shadow>
        </w:rPr>
      </w:pPr>
      <w:r>
        <w:rPr>
          <w:rFonts w:ascii="Modern No. 20" w:hAnsi="Modern No. 20" w:cs="Segoe UI Semibold"/>
          <w:color w:val="4472C4"/>
          <w14:shadow w14:blurRad="50749" w14:dist="37630" w14:dir="8100000" w14:sx="100000" w14:sy="100000" w14:kx="0" w14:ky="0" w14:algn="b">
            <w14:srgbClr w14:val="000000"/>
          </w14:shadow>
        </w:rPr>
        <w:t>Les touches de contrôle sont facilement accessibles par le joueur. Même en phase de combat, le joueur gardera un contrôle total sur les déplacements et les attaques de son personnage.</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Les sors :</w:t>
      </w:r>
    </w:p>
    <w:p w:rsidR="006166F1" w:rsidRDefault="006166F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 joueur disposera de 3 sorts :</w:t>
      </w:r>
    </w:p>
    <w:p w:rsidR="006166F1" w:rsidRDefault="001217E5">
      <w:pPr>
        <w:jc w:val="both"/>
      </w:pPr>
      <w:r>
        <w:rPr>
          <w:rFonts w:ascii="Modern No. 20" w:hAnsi="Modern No. 20" w:cs="Segoe UI Semibold"/>
          <w:color w:val="D9D9D9"/>
          <w:sz w:val="38"/>
          <w:szCs w:val="38"/>
          <w14:shadow w14:blurRad="50749" w14:dist="37630" w14:dir="8100000" w14:sx="100000" w14:sy="100000" w14:kx="0" w14:ky="0" w14:algn="b">
            <w14:srgbClr w14:val="000000"/>
          </w14:shadow>
        </w:rPr>
        <w:tab/>
        <w:t xml:space="preserve">- </w:t>
      </w:r>
      <w:r>
        <w:rPr>
          <w:rFonts w:ascii="Modern No. 20" w:hAnsi="Modern No. 20" w:cs="Segoe UI Semibold"/>
          <w:color w:val="D9D9D9"/>
          <w14:shadow w14:blurRad="50749" w14:dist="37630" w14:dir="8100000" w14:sx="100000" w14:sy="100000" w14:kx="0" w14:ky="0" w14:algn="b">
            <w14:srgbClr w14:val="000000"/>
          </w14:shadow>
        </w:rPr>
        <w:t xml:space="preserve">Un Dash : </w:t>
      </w:r>
      <w:r>
        <w:rPr>
          <w:rFonts w:ascii="Modern No. 20" w:hAnsi="Modern No. 20" w:cs="Segoe UI Semibold"/>
          <w:color w:val="D9D9D9"/>
          <w14:shadow w14:blurRad="50749" w14:dist="37630" w14:dir="8100000" w14:sx="100000" w14:sy="100000" w14:kx="0" w14:ky="0" w14:algn="b">
            <w14:srgbClr w14:val="000000"/>
          </w14:shadow>
        </w:rPr>
        <w:t>Utilisé pour des esquives par exemples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Un soin : Permet de récupérer de la vie (seule façon de se régénérer)</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Un mode enragé : Ce mode accentuera les dégâts du joueur. En contrepartie, le joueur verra sa barre de vie diminuer progressivement.</w:t>
      </w:r>
    </w:p>
    <w:p w:rsidR="006166F1" w:rsidRDefault="001217E5">
      <w:pPr>
        <w:jc w:val="both"/>
      </w:pPr>
      <w:r>
        <w:rPr>
          <w:rFonts w:ascii="Modern No. 20" w:hAnsi="Modern No. 20" w:cs="Segoe UI Semibold"/>
          <w:noProof/>
          <w:color w:val="4472C4"/>
        </w:rPr>
        <w:drawing>
          <wp:anchor distT="0" distB="0" distL="114300" distR="114300" simplePos="0" relativeHeight="251666432" behindDoc="0" locked="0" layoutInCell="1" allowOverlap="1">
            <wp:simplePos x="0" y="0"/>
            <wp:positionH relativeFrom="margin">
              <wp:align>left</wp:align>
            </wp:positionH>
            <wp:positionV relativeFrom="paragraph">
              <wp:posOffset>15069</wp:posOffset>
            </wp:positionV>
            <wp:extent cx="427994" cy="427994"/>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1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994" cy="427994"/>
                    </a:xfrm>
                    <a:prstGeom prst="rect">
                      <a:avLst/>
                    </a:prstGeom>
                    <a:noFill/>
                    <a:ln>
                      <a:noFill/>
                      <a:prstDash/>
                    </a:ln>
                  </pic:spPr>
                </pic:pic>
              </a:graphicData>
            </a:graphic>
          </wp:anchor>
        </w:drawing>
      </w:r>
    </w:p>
    <w:p w:rsidR="006166F1" w:rsidRDefault="001217E5">
      <w:pPr>
        <w:jc w:val="both"/>
        <w:rPr>
          <w:rFonts w:ascii="Modern No. 20" w:hAnsi="Modern No. 20" w:cs="Segoe UI Semibold"/>
          <w:color w:val="4472C4"/>
          <w14:shadow w14:blurRad="50749" w14:dist="37630" w14:dir="8100000" w14:sx="100000" w14:sy="100000" w14:kx="0" w14:ky="0" w14:algn="b">
            <w14:srgbClr w14:val="000000"/>
          </w14:shadow>
        </w:rPr>
      </w:pPr>
      <w:r>
        <w:rPr>
          <w:rFonts w:ascii="Modern No. 20" w:hAnsi="Modern No. 20" w:cs="Segoe UI Semibold"/>
          <w:color w:val="4472C4"/>
          <w14:shadow w14:blurRad="50749" w14:dist="37630" w14:dir="8100000" w14:sx="100000" w14:sy="100000" w14:kx="0" w14:ky="0" w14:algn="b">
            <w14:srgbClr w14:val="000000"/>
          </w14:shadow>
        </w:rPr>
        <w:t xml:space="preserve">Les </w:t>
      </w:r>
      <w:r>
        <w:rPr>
          <w:rFonts w:ascii="Modern No. 20" w:hAnsi="Modern No. 20" w:cs="Segoe UI Semibold"/>
          <w:color w:val="4472C4"/>
          <w14:shadow w14:blurRad="50749" w14:dist="37630" w14:dir="8100000" w14:sx="100000" w14:sy="100000" w14:kx="0" w14:ky="0" w14:algn="b">
            <w14:srgbClr w14:val="000000"/>
          </w14:shadow>
        </w:rPr>
        <w:t>sorts ont pour objectifs de dynamiser les combats et les techniques d'attaques afin de diversifier le gameplay. Les combats ne seront pas nécessairement 1 vs 1.</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Les équipements :</w:t>
      </w:r>
    </w:p>
    <w:p w:rsidR="006166F1" w:rsidRDefault="006166F1">
      <w:pPr>
        <w:jc w:val="both"/>
        <w:rPr>
          <w:rFonts w:ascii="Modern No. 20" w:hAnsi="Modern No. 20" w:cs="Segoe UI Semibold"/>
          <w:color w:val="FF9900"/>
          <w:sz w:val="52"/>
          <w:szCs w:val="38"/>
          <w:u w:val="single"/>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Les armes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Haches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Epées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Lances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Masse</w:t>
      </w:r>
    </w:p>
    <w:p w:rsidR="006166F1" w:rsidRDefault="001217E5">
      <w:pPr>
        <w:jc w:val="both"/>
      </w:pPr>
      <w:r>
        <w:rPr>
          <w:rFonts w:ascii="Modern No. 20" w:hAnsi="Modern No. 20" w:cs="Segoe UI Semibold"/>
          <w:noProof/>
          <w:color w:val="4472C4"/>
        </w:rPr>
        <w:drawing>
          <wp:anchor distT="0" distB="0" distL="114300" distR="114300" simplePos="0" relativeHeight="251662336" behindDoc="0" locked="0" layoutInCell="1" allowOverlap="1">
            <wp:simplePos x="0" y="0"/>
            <wp:positionH relativeFrom="margin">
              <wp:align>left</wp:align>
            </wp:positionH>
            <wp:positionV relativeFrom="paragraph">
              <wp:posOffset>44384</wp:posOffset>
            </wp:positionV>
            <wp:extent cx="427994" cy="427994"/>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19"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994" cy="427994"/>
                    </a:xfrm>
                    <a:prstGeom prst="rect">
                      <a:avLst/>
                    </a:prstGeom>
                    <a:noFill/>
                    <a:ln>
                      <a:noFill/>
                      <a:prstDash/>
                    </a:ln>
                  </pic:spPr>
                </pic:pic>
              </a:graphicData>
            </a:graphic>
          </wp:anchor>
        </w:drawing>
      </w:r>
    </w:p>
    <w:p w:rsidR="006166F1" w:rsidRDefault="001217E5">
      <w:pPr>
        <w:jc w:val="both"/>
        <w:rPr>
          <w:rFonts w:ascii="Modern No. 20" w:hAnsi="Modern No. 20" w:cs="Segoe UI Semibold"/>
          <w:color w:val="4472C4"/>
          <w14:shadow w14:blurRad="50749" w14:dist="37630" w14:dir="8100000" w14:sx="100000" w14:sy="100000" w14:kx="0" w14:ky="0" w14:algn="b">
            <w14:srgbClr w14:val="000000"/>
          </w14:shadow>
        </w:rPr>
      </w:pPr>
      <w:r>
        <w:rPr>
          <w:rFonts w:ascii="Modern No. 20" w:hAnsi="Modern No. 20" w:cs="Segoe UI Semibold"/>
          <w:color w:val="4472C4"/>
          <w14:shadow w14:blurRad="50749" w14:dist="37630" w14:dir="8100000" w14:sx="100000" w14:sy="100000" w14:kx="0" w14:ky="0" w14:algn="b">
            <w14:srgbClr w14:val="000000"/>
          </w14:shadow>
        </w:rPr>
        <w:t xml:space="preserve">Chaque type </w:t>
      </w:r>
      <w:r>
        <w:rPr>
          <w:rFonts w:ascii="Modern No. 20" w:hAnsi="Modern No. 20" w:cs="Segoe UI Semibold"/>
          <w:color w:val="4472C4"/>
          <w14:shadow w14:blurRad="50749" w14:dist="37630" w14:dir="8100000" w14:sx="100000" w14:sy="100000" w14:kx="0" w14:ky="0" w14:algn="b">
            <w14:srgbClr w14:val="000000"/>
          </w14:shadow>
        </w:rPr>
        <w:t>d'équipement disposera de plusieurs types d'arme. Ces armes auront des caractéristiques différentes et croissantes.</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L’évolution :</w:t>
      </w:r>
    </w:p>
    <w:p w:rsidR="007A35B2" w:rsidRPr="007A35B2" w:rsidRDefault="007A35B2">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Au début de l'aventure, notre personnage aura une allure de guerrier inoffensif avec des équipements simples. Au travers des</w:t>
      </w:r>
      <w:r>
        <w:rPr>
          <w:rFonts w:ascii="Modern No. 20" w:hAnsi="Modern No. 20" w:cs="Segoe UI Semibold"/>
          <w:color w:val="D9D9D9"/>
          <w14:shadow w14:blurRad="50749" w14:dist="37630" w14:dir="8100000" w14:sx="100000" w14:sy="100000" w14:kx="0" w14:ky="0" w14:algn="b">
            <w14:srgbClr w14:val="000000"/>
          </w14:shadow>
        </w:rPr>
        <w:t xml:space="preserve"> quêtes que proposeront des personnages, le personnage va s'améliorer et obtenir de nouveaux équipements de plus en plus puissants. L'histoire s'achèvera avec l'affrontement d'un boss.</w:t>
      </w:r>
    </w:p>
    <w:p w:rsidR="006166F1" w:rsidRDefault="006166F1">
      <w:pPr>
        <w:jc w:val="both"/>
        <w:rPr>
          <w:rFonts w:ascii="Modern No. 20" w:hAnsi="Modern No. 20" w:cs="Segoe UI Semibold"/>
          <w:color w:val="FF9900"/>
          <w14:shadow w14:blurRad="50749" w14:dist="37630" w14:dir="8100000" w14:sx="100000" w14:sy="100000" w14:kx="0" w14:ky="0" w14:algn="b">
            <w14:srgbClr w14:val="000000"/>
          </w14:shadow>
        </w:rPr>
      </w:pPr>
    </w:p>
    <w:p w:rsidR="009F63C6" w:rsidRDefault="009F63C6">
      <w:pPr>
        <w:jc w:val="both"/>
        <w:rPr>
          <w:rFonts w:ascii="Modern No. 20" w:hAnsi="Modern No. 20" w:cs="Segoe UI Semibold"/>
          <w:color w:val="C9C9C9"/>
          <w14:shadow w14:blurRad="50749" w14:dist="37630" w14:dir="8100000" w14:sx="100000" w14:sy="100000" w14:kx="0" w14:ky="0" w14:algn="b">
            <w14:srgbClr w14:val="000000"/>
          </w14:shadow>
        </w:rPr>
      </w:pPr>
    </w:p>
    <w:p w:rsidR="006166F1" w:rsidRDefault="001217E5">
      <w:pPr>
        <w:jc w:val="both"/>
      </w:pPr>
      <w:r>
        <w:rPr>
          <w:rFonts w:ascii="Modern No. 20" w:hAnsi="Modern No. 20" w:cs="Segoe UI Semibold"/>
          <w:color w:val="C9C9C9"/>
          <w14:shadow w14:blurRad="50749" w14:dist="37630" w14:dir="8100000" w14:sx="100000" w14:sy="100000" w14:kx="0" w14:ky="0" w14:algn="b">
            <w14:srgbClr w14:val="000000"/>
          </w14:shadow>
        </w:rPr>
        <w:t>Motiver le joue</w:t>
      </w:r>
      <w:r>
        <w:rPr>
          <w:rFonts w:ascii="Modern No. 20" w:hAnsi="Modern No. 20" w:cs="Segoe UI Semibold"/>
          <w:color w:val="C9C9C9"/>
          <w14:shadow w14:blurRad="50749" w14:dist="37630" w14:dir="8100000" w14:sx="100000" w14:sy="100000" w14:kx="0" w14:ky="0" w14:algn="b">
            <w14:srgbClr w14:val="000000"/>
          </w14:shadow>
        </w:rPr>
        <w:t>ur :</w:t>
      </w:r>
    </w:p>
    <w:p w:rsidR="006C7EC8" w:rsidRDefault="006C7EC8">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Afin de motiver le joueur, plusieurs dispositifs </w:t>
      </w:r>
      <w:r>
        <w:rPr>
          <w:rFonts w:ascii="Modern No. 20" w:hAnsi="Modern No. 20" w:cs="Segoe UI Semibold"/>
          <w:color w:val="D9D9D9"/>
          <w14:shadow w14:blurRad="50749" w14:dist="37630" w14:dir="8100000" w14:sx="100000" w14:sy="100000" w14:kx="0" w14:ky="0" w14:algn="b">
            <w14:srgbClr w14:val="000000"/>
          </w14:shadow>
        </w:rPr>
        <w:t>sont instaurés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 joueur va être amené à évoluer grâce à un système d'équipement. Il pourra ainsi acquérir de meilleures armes au cours du temps et ainsi augmenter ses capacités à combattre.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Un système de quête va imposer une certaine logique dans l'avan</w:t>
      </w:r>
      <w:r>
        <w:rPr>
          <w:rFonts w:ascii="Modern No. 20" w:hAnsi="Modern No. 20" w:cs="Segoe UI Semibold"/>
          <w:color w:val="D9D9D9"/>
          <w14:shadow w14:blurRad="50749" w14:dist="37630" w14:dir="8100000" w14:sx="100000" w14:sy="100000" w14:kx="0" w14:ky="0" w14:algn="b">
            <w14:srgbClr w14:val="000000"/>
          </w14:shadow>
        </w:rPr>
        <w:t>cée et la progression du joueur et donner un sens à son aventure.</w:t>
      </w:r>
    </w:p>
    <w:p w:rsidR="006166F1" w:rsidRDefault="001217E5">
      <w:pPr>
        <w:jc w:val="both"/>
      </w:pPr>
      <w:r>
        <w:rPr>
          <w:rFonts w:ascii="Modern No. 20" w:hAnsi="Modern No. 20" w:cs="Segoe UI Semibold"/>
          <w:noProof/>
          <w:color w:val="4472C4"/>
        </w:rPr>
        <w:drawing>
          <wp:anchor distT="0" distB="0" distL="114300" distR="114300" simplePos="0" relativeHeight="251660288" behindDoc="0" locked="0" layoutInCell="1" allowOverlap="1">
            <wp:simplePos x="0" y="0"/>
            <wp:positionH relativeFrom="margin">
              <wp:align>left</wp:align>
            </wp:positionH>
            <wp:positionV relativeFrom="paragraph">
              <wp:posOffset>54260</wp:posOffset>
            </wp:positionV>
            <wp:extent cx="428021" cy="428021"/>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20"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021" cy="428021"/>
                    </a:xfrm>
                    <a:prstGeom prst="rect">
                      <a:avLst/>
                    </a:prstGeom>
                    <a:noFill/>
                    <a:ln>
                      <a:noFill/>
                      <a:prstDash/>
                    </a:ln>
                  </pic:spPr>
                </pic:pic>
              </a:graphicData>
            </a:graphic>
          </wp:anchor>
        </w:drawing>
      </w:r>
    </w:p>
    <w:p w:rsidR="006166F1" w:rsidRDefault="001217E5">
      <w:pPr>
        <w:jc w:val="both"/>
        <w:rPr>
          <w:rFonts w:ascii="Modern No. 20" w:hAnsi="Modern No. 20" w:cs="Segoe UI Semibold"/>
          <w:color w:val="4472C4"/>
          <w14:shadow w14:blurRad="50749" w14:dist="37630" w14:dir="8100000" w14:sx="100000" w14:sy="100000" w14:kx="0" w14:ky="0" w14:algn="b">
            <w14:srgbClr w14:val="000000"/>
          </w14:shadow>
        </w:rPr>
      </w:pPr>
      <w:r>
        <w:rPr>
          <w:rFonts w:ascii="Modern No. 20" w:hAnsi="Modern No. 20" w:cs="Segoe UI Semibold"/>
          <w:color w:val="4472C4"/>
          <w14:shadow w14:blurRad="50749" w14:dist="37630" w14:dir="8100000" w14:sx="100000" w14:sy="100000" w14:kx="0" w14:ky="0" w14:algn="b">
            <w14:srgbClr w14:val="000000"/>
          </w14:shadow>
        </w:rPr>
        <w:t>Il y aura un gestionnaire de quête avec une interface graphique explicite qui permettra au joueur de se situer dans son avancée.</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C9C9C9"/>
          <w14:shadow w14:blurRad="50749" w14:dist="37630" w14:dir="8100000" w14:sx="100000" w14:sy="100000" w14:kx="0" w14:ky="0" w14:algn="b">
            <w14:srgbClr w14:val="000000"/>
          </w14:shadow>
        </w:rPr>
      </w:pPr>
      <w:r>
        <w:rPr>
          <w:rFonts w:ascii="Modern No. 20" w:hAnsi="Modern No. 20" w:cs="Segoe UI Semibold"/>
          <w:color w:val="C9C9C9"/>
          <w14:shadow w14:blurRad="50749" w14:dist="37630" w14:dir="8100000" w14:sx="100000" w14:sy="100000" w14:kx="0" w14:ky="0" w14:algn="b">
            <w14:srgbClr w14:val="000000"/>
          </w14:shadow>
        </w:rPr>
        <w:t>Les personnages par ordre de priorité :</w:t>
      </w:r>
    </w:p>
    <w:p w:rsidR="006166F1" w:rsidRDefault="006166F1">
      <w:pPr>
        <w:jc w:val="both"/>
        <w:rPr>
          <w:rFonts w:ascii="Modern No. 20" w:hAnsi="Modern No. 20" w:cs="Segoe UI Semibold"/>
          <w:color w:val="C9C9C9"/>
          <w14:shadow w14:blurRad="50749" w14:dist="37630" w14:dir="8100000" w14:sx="100000" w14:sy="100000" w14:kx="0" w14:ky="0" w14:algn="b">
            <w14:srgbClr w14:val="000000"/>
          </w14:shadow>
        </w:rPr>
      </w:pP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Il y aura tout </w:t>
      </w:r>
      <w:r>
        <w:rPr>
          <w:rFonts w:ascii="Modern No. 20" w:hAnsi="Modern No. 20" w:cs="Segoe UI Semibold"/>
          <w:color w:val="D9D9D9"/>
          <w14:shadow w14:blurRad="50749" w14:dist="37630" w14:dir="8100000" w14:sx="100000" w14:sy="100000" w14:kx="0" w14:ky="0" w14:algn="b">
            <w14:srgbClr w14:val="000000"/>
          </w14:shadow>
        </w:rPr>
        <w:t xml:space="preserve">d'abord le </w:t>
      </w:r>
      <w:r>
        <w:rPr>
          <w:rFonts w:ascii="Modern No. 20" w:hAnsi="Modern No. 20" w:cs="Segoe UI Semibold"/>
          <w:color w:val="B4C6E7"/>
          <w14:shadow w14:blurRad="50749" w14:dist="37630" w14:dir="8100000" w14:sx="100000" w14:sy="100000" w14:kx="0" w14:ky="0" w14:algn="b">
            <w14:srgbClr w14:val="000000"/>
          </w14:shadow>
        </w:rPr>
        <w:t>personnage principal</w:t>
      </w:r>
      <w:r>
        <w:rPr>
          <w:rFonts w:ascii="Modern No. 20" w:hAnsi="Modern No. 20" w:cs="Segoe UI Semibold"/>
          <w:color w:val="D9D9D9"/>
          <w14:shadow w14:blurRad="50749" w14:dist="37630" w14:dir="8100000" w14:sx="100000" w14:sy="100000" w14:kx="0" w14:ky="0" w14:algn="b">
            <w14:srgbClr w14:val="000000"/>
          </w14:shadow>
        </w:rPr>
        <w:t>, celui que nous dirigeons.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Il y aura par la suite des ennemis que nous rencontrerons dans des zones non habités (hors villages). Ils auront l'apparence d'humain, de monstres et/ou de créature.</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Il y aura un </w:t>
      </w:r>
      <w:r>
        <w:rPr>
          <w:rFonts w:ascii="Modern No. 20" w:hAnsi="Modern No. 20" w:cs="Segoe UI Semibold"/>
          <w:color w:val="F4B083"/>
          <w14:shadow w14:blurRad="50749" w14:dist="37630" w14:dir="8100000" w14:sx="100000" w14:sy="100000" w14:kx="0" w14:ky="0" w14:algn="b">
            <w14:srgbClr w14:val="000000"/>
          </w14:shadow>
        </w:rPr>
        <w:t xml:space="preserve">boss final </w:t>
      </w:r>
      <w:r>
        <w:rPr>
          <w:rFonts w:ascii="Modern No. 20" w:hAnsi="Modern No. 20" w:cs="Segoe UI Semibold"/>
          <w:color w:val="D9D9D9"/>
          <w14:shadow w14:blurRad="50749" w14:dist="37630" w14:dir="8100000" w14:sx="100000" w14:sy="100000" w14:kx="0" w14:ky="0" w14:algn="b">
            <w14:srgbClr w14:val="000000"/>
          </w14:shadow>
        </w:rPr>
        <w:t xml:space="preserve">à </w:t>
      </w:r>
      <w:r>
        <w:rPr>
          <w:rFonts w:ascii="Modern No. 20" w:hAnsi="Modern No. 20" w:cs="Segoe UI Semibold"/>
          <w:color w:val="D9D9D9"/>
          <w14:shadow w14:blurRad="50749" w14:dist="37630" w14:dir="8100000" w14:sx="100000" w14:sy="100000" w14:kx="0" w14:ky="0" w14:algn="b">
            <w14:srgbClr w14:val="000000"/>
          </w14:shadow>
        </w:rPr>
        <w:t>affronter. Lors de ce combat, une zone de combat sera aménagée pour une immersion totale. Ce face à face imposera des mécaniques de jeu unique.</w:t>
      </w:r>
    </w:p>
    <w:p w:rsidR="006166F1" w:rsidRDefault="006166F1">
      <w:pPr>
        <w:jc w:val="both"/>
      </w:pPr>
    </w:p>
    <w:p w:rsidR="006166F1" w:rsidRDefault="001217E5">
      <w:pPr>
        <w:jc w:val="both"/>
      </w:pPr>
      <w:bookmarkStart w:id="0" w:name="_Hlk502167443"/>
      <w:r>
        <w:rPr>
          <w:rFonts w:ascii="Modern No. 20" w:hAnsi="Modern No. 20" w:cs="Segoe UI Semibold"/>
          <w:color w:val="D9D9D9"/>
          <w14:shadow w14:blurRad="50749" w14:dist="37630" w14:dir="8100000" w14:sx="100000" w14:sy="100000" w14:kx="0" w14:ky="0" w14:algn="b">
            <w14:srgbClr w14:val="000000"/>
          </w14:shadow>
        </w:rPr>
        <w:t xml:space="preserve">Il y aura les </w:t>
      </w:r>
      <w:r>
        <w:rPr>
          <w:rFonts w:ascii="Modern No. 20" w:hAnsi="Modern No. 20" w:cs="Segoe UI Semibold"/>
          <w:color w:val="C9C9C9"/>
          <w14:shadow w14:blurRad="50749" w14:dist="37630" w14:dir="8100000" w14:sx="100000" w14:sy="100000" w14:kx="0" w14:ky="0" w14:algn="b">
            <w14:srgbClr w14:val="000000"/>
          </w14:shadow>
        </w:rPr>
        <w:t>donneurs de quêtes</w:t>
      </w:r>
      <w:r>
        <w:rPr>
          <w:rFonts w:ascii="Modern No. 20" w:hAnsi="Modern No. 20" w:cs="Segoe UI Semibold"/>
          <w:color w:val="D9D9D9"/>
          <w14:shadow w14:blurRad="50749" w14:dist="37630" w14:dir="8100000" w14:sx="100000" w14:sy="100000" w14:kx="0" w14:ky="0" w14:algn="b">
            <w14:srgbClr w14:val="000000"/>
          </w14:shadow>
        </w:rPr>
        <w:t>. Ces personnages, aux apparences humaines guideront le joueur dans son aventur</w:t>
      </w:r>
      <w:r>
        <w:rPr>
          <w:rFonts w:ascii="Modern No. 20" w:hAnsi="Modern No. 20" w:cs="Segoe UI Semibold"/>
          <w:color w:val="D9D9D9"/>
          <w14:shadow w14:blurRad="50749" w14:dist="37630" w14:dir="8100000" w14:sx="100000" w14:sy="100000" w14:kx="0" w14:ky="0" w14:algn="b">
            <w14:srgbClr w14:val="000000"/>
          </w14:shadow>
        </w:rPr>
        <w:t>e. Ils seront là pour</w:t>
      </w:r>
      <w:r>
        <w:rPr>
          <w:rFonts w:ascii="Modern No. 20" w:hAnsi="Modern No. 20" w:cs="Segoe UI Semibold"/>
          <w:color w:val="D9D9D9"/>
          <w:sz w:val="38"/>
          <w:szCs w:val="38"/>
          <w14:shadow w14:blurRad="50749" w14:dist="37630" w14:dir="8100000" w14:sx="100000" w14:sy="100000" w14:kx="0" w14:ky="0" w14:algn="b">
            <w14:srgbClr w14:val="000000"/>
          </w14:shadow>
        </w:rPr>
        <w:t xml:space="preserve"> </w:t>
      </w:r>
      <w:r>
        <w:rPr>
          <w:rFonts w:ascii="Modern No. 20" w:hAnsi="Modern No. 20" w:cs="Segoe UI Semibold"/>
          <w:color w:val="D9D9D9"/>
          <w14:shadow w14:blurRad="50749" w14:dist="37630" w14:dir="8100000" w14:sx="100000" w14:sy="100000" w14:kx="0" w14:ky="0" w14:algn="b">
            <w14:srgbClr w14:val="000000"/>
          </w14:shadow>
        </w:rPr>
        <w:t>faire avancer l'histoire. Ils proposeront des quêtes variées pour ne pas donner de sensation de répétition et donc d'ennui pour le joueur.</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Nous disposerons de 3 donneurs de quêtes qui proposeront chacun une action différente. Ainsi le</w:t>
      </w:r>
      <w:r>
        <w:rPr>
          <w:rFonts w:ascii="Modern No. 20" w:hAnsi="Modern No. 20" w:cs="Segoe UI Semibold"/>
          <w:color w:val="D9D9D9"/>
          <w14:shadow w14:blurRad="50749" w14:dist="37630" w14:dir="8100000" w14:sx="100000" w14:sy="100000" w14:kx="0" w14:ky="0" w14:algn="b">
            <w14:srgbClr w14:val="000000"/>
          </w14:shadow>
        </w:rPr>
        <w:t xml:space="preserve"> joueur n'entrera pas dans la boucle de la répétition des mêmes actions.</w:t>
      </w:r>
    </w:p>
    <w:p w:rsidR="006166F1" w:rsidRDefault="001217E5">
      <w:pPr>
        <w:jc w:val="both"/>
      </w:pPr>
      <w:r>
        <w:rPr>
          <w:rFonts w:ascii="Modern No. 20" w:hAnsi="Modern No. 20" w:cs="Segoe UI Semibold"/>
          <w:color w:val="D9D9D9"/>
          <w14:shadow w14:blurRad="50749" w14:dist="37630" w14:dir="8100000" w14:sx="100000" w14:sy="100000" w14:kx="0" w14:ky="0" w14:algn="b">
            <w14:srgbClr w14:val="000000"/>
          </w14:shadow>
        </w:rPr>
        <w:t xml:space="preserve">Enfin il y aura des </w:t>
      </w:r>
      <w:r>
        <w:rPr>
          <w:rFonts w:ascii="Modern No. 20" w:hAnsi="Modern No. 20" w:cs="Segoe UI Semibold"/>
          <w:color w:val="A8D08D"/>
          <w14:shadow w14:blurRad="50749" w14:dist="37630" w14:dir="8100000" w14:sx="100000" w14:sy="100000" w14:kx="0" w14:ky="0" w14:algn="b">
            <w14:srgbClr w14:val="000000"/>
          </w14:shadow>
        </w:rPr>
        <w:t>habitants</w:t>
      </w:r>
      <w:r>
        <w:rPr>
          <w:rFonts w:ascii="Modern No. 20" w:hAnsi="Modern No. 20" w:cs="Segoe UI Semibold"/>
          <w:color w:val="D9D9D9"/>
          <w14:shadow w14:blurRad="50749" w14:dist="37630" w14:dir="8100000" w14:sx="100000" w14:sy="100000" w14:kx="0" w14:ky="0" w14:algn="b">
            <w14:srgbClr w14:val="000000"/>
          </w14:shadow>
        </w:rPr>
        <w:t>. Ceux-ci n'auront aucune incidence sur notre personnage, ni sur son parcours. Ils font donc parti de la mise en scène.</w:t>
      </w:r>
    </w:p>
    <w:p w:rsidR="006166F1" w:rsidRDefault="001217E5">
      <w:pPr>
        <w:jc w:val="both"/>
      </w:pPr>
      <w:r>
        <w:rPr>
          <w:rFonts w:ascii="Modern No. 20" w:hAnsi="Modern No. 20" w:cs="Segoe UI Semibold"/>
          <w:noProof/>
          <w:color w:val="4472C4"/>
        </w:rPr>
        <w:drawing>
          <wp:anchor distT="0" distB="0" distL="114300" distR="114300" simplePos="0" relativeHeight="251664384" behindDoc="0" locked="0" layoutInCell="1" allowOverlap="1">
            <wp:simplePos x="0" y="0"/>
            <wp:positionH relativeFrom="column">
              <wp:posOffset>-9729</wp:posOffset>
            </wp:positionH>
            <wp:positionV relativeFrom="paragraph">
              <wp:posOffset>6903</wp:posOffset>
            </wp:positionV>
            <wp:extent cx="428021" cy="428021"/>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21"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021" cy="428021"/>
                    </a:xfrm>
                    <a:prstGeom prst="rect">
                      <a:avLst/>
                    </a:prstGeom>
                    <a:noFill/>
                    <a:ln>
                      <a:noFill/>
                      <a:prstDash/>
                    </a:ln>
                  </pic:spPr>
                </pic:pic>
              </a:graphicData>
            </a:graphic>
          </wp:anchor>
        </w:drawing>
      </w:r>
    </w:p>
    <w:p w:rsidR="006166F1" w:rsidRDefault="001217E5">
      <w:pPr>
        <w:jc w:val="both"/>
        <w:rPr>
          <w:rFonts w:ascii="Modern No. 20" w:hAnsi="Modern No. 20" w:cs="Segoe UI Semibold"/>
          <w:color w:val="4472C4"/>
          <w14:shadow w14:blurRad="50749" w14:dist="37630" w14:dir="8100000" w14:sx="100000" w14:sy="100000" w14:kx="0" w14:ky="0" w14:algn="b">
            <w14:srgbClr w14:val="000000"/>
          </w14:shadow>
        </w:rPr>
      </w:pPr>
      <w:r>
        <w:rPr>
          <w:rFonts w:ascii="Modern No. 20" w:hAnsi="Modern No. 20" w:cs="Segoe UI Semibold"/>
          <w:color w:val="4472C4"/>
          <w14:shadow w14:blurRad="50749" w14:dist="37630" w14:dir="8100000" w14:sx="100000" w14:sy="100000" w14:kx="0" w14:ky="0" w14:algn="b">
            <w14:srgbClr w14:val="000000"/>
          </w14:shadow>
        </w:rPr>
        <w:t>Les personnages seront propres à</w:t>
      </w:r>
      <w:r>
        <w:rPr>
          <w:rFonts w:ascii="Modern No. 20" w:hAnsi="Modern No. 20" w:cs="Segoe UI Semibold"/>
          <w:color w:val="4472C4"/>
          <w14:shadow w14:blurRad="50749" w14:dist="37630" w14:dir="8100000" w14:sx="100000" w14:sy="100000" w14:kx="0" w14:ky="0" w14:algn="b">
            <w14:srgbClr w14:val="000000"/>
          </w14:shadow>
        </w:rPr>
        <w:t xml:space="preserve"> leur environnement géographique.</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Les récompenses :</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récompenses sont un moyen efficace de faire plaisir au joueur, surtout s’ils permettent de lui donner un sentiment de puissance en augmentant ses statistiques. En accomplissant les quêtes proposées,</w:t>
      </w:r>
      <w:r>
        <w:rPr>
          <w:rFonts w:ascii="Modern No. 20" w:hAnsi="Modern No. 20" w:cs="Segoe UI Semibold"/>
          <w:color w:val="D9D9D9"/>
          <w14:shadow w14:blurRad="50749" w14:dist="37630" w14:dir="8100000" w14:sx="100000" w14:sy="100000" w14:kx="0" w14:ky="0" w14:algn="b">
            <w14:srgbClr w14:val="000000"/>
          </w14:shadow>
        </w:rPr>
        <w:t xml:space="preserve"> le joueur sera récompensé par des items et ainsi augmenter ses capacités pour poursuivre l'aventure.</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7A35B2" w:rsidRDefault="007A35B2">
      <w:pPr>
        <w:jc w:val="both"/>
        <w:rPr>
          <w:rFonts w:ascii="Modern No. 20" w:hAnsi="Modern No. 20" w:cs="Segoe UI Semibold"/>
          <w:color w:val="FF9900"/>
          <w:sz w:val="38"/>
          <w:szCs w:val="38"/>
          <w14:shadow w14:blurRad="50749" w14:dist="37630" w14:dir="8100000" w14:sx="100000" w14:sy="100000" w14:kx="0" w14:ky="0" w14:algn="b">
            <w14:srgbClr w14:val="000000"/>
          </w14:shadow>
        </w:rPr>
      </w:pPr>
      <w:bookmarkStart w:id="1" w:name="_GoBack"/>
      <w:bookmarkEnd w:id="1"/>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Les feedbacks :</w:t>
      </w:r>
    </w:p>
    <w:p w:rsidR="006166F1" w:rsidRDefault="006166F1">
      <w:pPr>
        <w:jc w:val="both"/>
        <w:rPr>
          <w:rFonts w:ascii="Modern No. 20" w:hAnsi="Modern No. 20" w:cs="Segoe UI Semibold"/>
          <w:color w:val="92D050"/>
          <w:sz w:val="52"/>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Ce jeu regorgera de feedbacks.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A chaque étape d'une quête, des symboles représentatifs seront affichés au-dessus du personnage donneur </w:t>
      </w:r>
      <w:r>
        <w:rPr>
          <w:rFonts w:ascii="Modern No. 20" w:hAnsi="Modern No. 20" w:cs="Segoe UI Semibold"/>
          <w:color w:val="D9D9D9"/>
          <w14:shadow w14:blurRad="50749" w14:dist="37630" w14:dir="8100000" w14:sx="100000" w14:sy="100000" w14:kx="0" w14:ky="0" w14:algn="b">
            <w14:srgbClr w14:val="000000"/>
          </w14:shadow>
        </w:rPr>
        <w:t xml:space="preserve">de quête. Afin que le joueur comprenne ou il en est, un "!" sera affiché lorsqu'un personnage propose une quête. Ensuite, si le joueur l'accepte, il sera affiché "...". Ce qui signifie que le personnage attend que l'on accomplisse sa quête. Enfin, lorsque </w:t>
      </w:r>
      <w:r>
        <w:rPr>
          <w:rFonts w:ascii="Modern No. 20" w:hAnsi="Modern No. 20" w:cs="Segoe UI Semibold"/>
          <w:color w:val="D9D9D9"/>
          <w14:shadow w14:blurRad="50749" w14:dist="37630" w14:dir="8100000" w14:sx="100000" w14:sy="100000" w14:kx="0" w14:ky="0" w14:algn="b">
            <w14:srgbClr w14:val="000000"/>
          </w14:shadow>
        </w:rPr>
        <w:t>nous auront accompli la quête, un message « Quête accomplie »   apparaitra alors à l’écran et elle sera en attente d'achèvement. C'est à dire que le joueur devra récupérer la récompense associée à la quête. À ce stade sera affiché "?". Une fois la récompen</w:t>
      </w:r>
      <w:r>
        <w:rPr>
          <w:rFonts w:ascii="Modern No. 20" w:hAnsi="Modern No. 20" w:cs="Segoe UI Semibold"/>
          <w:color w:val="D9D9D9"/>
          <w14:shadow w14:blurRad="50749" w14:dist="37630" w14:dir="8100000" w14:sx="100000" w14:sy="100000" w14:kx="0" w14:ky="0" w14:algn="b">
            <w14:srgbClr w14:val="000000"/>
          </w14:shadow>
        </w:rPr>
        <w:t>se acquise, si ce personnage ne dispose plus de quête, plus rien ne doit s'afficher au-dessus de lui.</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À chaque changement d’environnement, le son ambiant se mettra à jour automatiquement. Le joueur comprendra grâce au son dans quel environnement il se </w:t>
      </w:r>
      <w:r>
        <w:rPr>
          <w:rFonts w:ascii="Modern No. 20" w:hAnsi="Modern No. 20" w:cs="Segoe UI Semibold"/>
          <w:color w:val="D9D9D9"/>
          <w14:shadow w14:blurRad="50749" w14:dist="37630" w14:dir="8100000" w14:sx="100000" w14:sy="100000" w14:kx="0" w14:ky="0" w14:algn="b">
            <w14:srgbClr w14:val="000000"/>
          </w14:shadow>
        </w:rPr>
        <w:t>situe.</w:t>
      </w:r>
    </w:p>
    <w:p w:rsidR="006C7EC8" w:rsidRDefault="006C7EC8">
      <w:pPr>
        <w:jc w:val="both"/>
        <w:rPr>
          <w:rFonts w:ascii="Modern No. 20" w:hAnsi="Modern No. 20" w:cs="Segoe UI Semibold"/>
          <w:color w:val="D9D9D9"/>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combats seront animés par des effets visuels et sonores tant sur le plan des ennemis que sur le joueur.</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 joueur disposera de plusieurs sons :</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Sons lors des attaques données.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b/>
        <w:t>- Sons lors des attaques reçues.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ennemis disposent d'un effet</w:t>
      </w:r>
      <w:r>
        <w:rPr>
          <w:rFonts w:ascii="Modern No. 20" w:hAnsi="Modern No. 20" w:cs="Segoe UI Semibold"/>
          <w:color w:val="D9D9D9"/>
          <w14:shadow w14:blurRad="50749" w14:dist="37630" w14:dir="8100000" w14:sx="100000" w14:sy="100000" w14:kx="0" w14:ky="0" w14:algn="b">
            <w14:srgbClr w14:val="000000"/>
          </w14:shadow>
        </w:rPr>
        <w:t xml:space="preserve"> visuel.</w:t>
      </w:r>
      <w:r>
        <w:rPr>
          <w:rFonts w:ascii="Modern No. 20" w:hAnsi="Modern No. 20" w:cs="Segoe UI Semibold"/>
          <w:color w:val="D9D9D9"/>
          <w14:shadow w14:blurRad="50749" w14:dist="37630" w14:dir="8100000" w14:sx="100000" w14:sy="100000" w14:kx="0" w14:ky="0" w14:algn="b">
            <w14:srgbClr w14:val="000000"/>
          </w14:shadow>
        </w:rPr>
        <w:tab/>
      </w:r>
    </w:p>
    <w:p w:rsidR="006166F1" w:rsidRDefault="001217E5">
      <w:pPr>
        <w:jc w:val="both"/>
      </w:pPr>
      <w:r>
        <w:rPr>
          <w:rFonts w:ascii="Modern No. 20" w:hAnsi="Modern No. 20" w:cs="Segoe UI Semibold"/>
          <w:color w:val="D9D9D9"/>
          <w:sz w:val="38"/>
          <w:szCs w:val="38"/>
          <w14:shadow w14:blurRad="50749" w14:dist="37630" w14:dir="8100000" w14:sx="100000" w14:sy="100000" w14:kx="0" w14:ky="0" w14:algn="b">
            <w14:srgbClr w14:val="000000"/>
          </w14:shadow>
        </w:rPr>
        <w:tab/>
      </w:r>
      <w:r>
        <w:rPr>
          <w:rFonts w:ascii="Modern No. 20" w:hAnsi="Modern No. 20" w:cs="Segoe UI Semibold"/>
          <w:color w:val="D9D9D9"/>
          <w14:shadow w14:blurRad="50749" w14:dist="37630" w14:dir="8100000" w14:sx="100000" w14:sy="100000" w14:kx="0" w14:ky="0" w14:algn="b">
            <w14:srgbClr w14:val="000000"/>
          </w14:shadow>
        </w:rPr>
        <w:t>- Les dégâts causés par le joueur seront affichés au-dessus de l'ennemis touché. Le joueur aura ainsi la certitude d'avoir donné un coup juste.</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Chaque personnage disposera d'une barre de vie. A chaque dégâts ou soins reçus, cette barre sera mise</w:t>
      </w:r>
      <w:r>
        <w:rPr>
          <w:rFonts w:ascii="Modern No. 20" w:hAnsi="Modern No. 20" w:cs="Segoe UI Semibold"/>
          <w:color w:val="D9D9D9"/>
          <w14:shadow w14:blurRad="50749" w14:dist="37630" w14:dir="8100000" w14:sx="100000" w14:sy="100000" w14:kx="0" w14:ky="0" w14:algn="b">
            <w14:srgbClr w14:val="000000"/>
          </w14:shadow>
        </w:rPr>
        <w:t xml:space="preserve"> à jour.</w:t>
      </w:r>
    </w:p>
    <w:p w:rsidR="006166F1" w:rsidRDefault="006166F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color w:val="92D050"/>
          <w:sz w:val="32"/>
          <w:szCs w:val="32"/>
          <w:u w:val="single"/>
          <w14:shadow w14:blurRad="50749" w14:dist="37630" w14:dir="8100000" w14:sx="100000" w14:sy="100000" w14:kx="0" w14:ky="0" w14:algn="b">
            <w14:srgbClr w14:val="000000"/>
          </w14:shadow>
        </w:rPr>
        <w:t>Idées d’évolution :</w:t>
      </w:r>
    </w:p>
    <w:p w:rsidR="006166F1" w:rsidRDefault="006166F1">
      <w:pPr>
        <w:jc w:val="both"/>
        <w:rPr>
          <w:rFonts w:ascii="Modern No. 20" w:hAnsi="Modern No. 20" w:cs="Segoe UI Semibold"/>
          <w:color w:val="92D050"/>
          <w:sz w:val="52"/>
          <w:szCs w:val="38"/>
          <w14:shadow w14:blurRad="50749" w14:dist="37630" w14:dir="8100000" w14:sx="100000" w14:sy="100000" w14:kx="0" w14:ky="0" w14:algn="b">
            <w14:srgbClr w14:val="000000"/>
          </w14:shadow>
        </w:rPr>
      </w:pP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Mettre en place un système d'or et de marchand pour effectuer des achats d'équipement.</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Diversifier et élargir la palette d'équipement (ajout de casques, tenue, armes nouvelles).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Ajouter plus de quêtes.</w:t>
      </w:r>
    </w:p>
    <w:p w:rsidR="006166F1" w:rsidRDefault="001217E5">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Ajouter un système de </w:t>
      </w:r>
      <w:r>
        <w:rPr>
          <w:rFonts w:ascii="Modern No. 20" w:hAnsi="Modern No. 20" w:cs="Segoe UI Semibold"/>
          <w:color w:val="D9D9D9"/>
          <w14:shadow w14:blurRad="50749" w14:dist="37630" w14:dir="8100000" w14:sx="100000" w14:sy="100000" w14:kx="0" w14:ky="0" w14:algn="b">
            <w14:srgbClr w14:val="000000"/>
          </w14:shadow>
        </w:rPr>
        <w:t>sauvegarde afin de préserver la partie du joueur.</w:t>
      </w:r>
      <w:bookmarkEnd w:id="0"/>
    </w:p>
    <w:p w:rsidR="006166F1" w:rsidRDefault="006166F1">
      <w:pPr>
        <w:jc w:val="both"/>
      </w:pPr>
    </w:p>
    <w:sectPr w:rsidR="006166F1">
      <w:footerReference w:type="default" r:id="rId10"/>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7E5" w:rsidRDefault="001217E5">
      <w:r>
        <w:separator/>
      </w:r>
    </w:p>
  </w:endnote>
  <w:endnote w:type="continuationSeparator" w:id="0">
    <w:p w:rsidR="001217E5" w:rsidRDefault="0012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dern No. 20">
    <w:panose1 w:val="0207070407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pperplate Gothic Bold">
    <w:panose1 w:val="020E07050202060204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459" w:rsidRDefault="001217E5">
    <w:pPr>
      <w:pStyle w:val="Pieddepage"/>
    </w:pPr>
    <w:r>
      <w:rPr>
        <w:noProof/>
        <w:color w:val="92D05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3" cy="9528806"/>
              <wp:effectExtent l="0" t="0" r="26667" b="15244"/>
              <wp:wrapNone/>
              <wp:docPr id="1" name="Rectangle 452"/>
              <wp:cNvGraphicFramePr/>
              <a:graphic xmlns:a="http://schemas.openxmlformats.org/drawingml/2006/main">
                <a:graphicData uri="http://schemas.microsoft.com/office/word/2010/wordprocessingShape">
                  <wps:wsp>
                    <wps:cNvSpPr/>
                    <wps:spPr>
                      <a:xfrm>
                        <a:off x="0" y="0"/>
                        <a:ext cx="7364733" cy="9528806"/>
                      </a:xfrm>
                      <a:prstGeom prst="rect">
                        <a:avLst/>
                      </a:prstGeom>
                      <a:noFill/>
                      <a:ln w="15873" cap="flat">
                        <a:solidFill>
                          <a:srgbClr val="767171"/>
                        </a:solidFill>
                        <a:prstDash val="solid"/>
                        <a:miter/>
                      </a:ln>
                    </wps:spPr>
                    <wps:bodyPr lIns="0" tIns="0" rIns="0" bIns="0"/>
                  </wps:wsp>
                </a:graphicData>
              </a:graphic>
            </wp:anchor>
          </w:drawing>
        </mc:Choice>
        <mc:Fallback>
          <w:pict>
            <v:rect w14:anchorId="58D91B39" id="Rectangle 452" o:spid="_x0000_s1026" style="position:absolute;margin-left:0;margin-top:0;width:579.9pt;height:750.3pt;z-index:251659264;visibility:visible;mso-wrap-style:square;mso-wrap-distance-left:9pt;mso-wrap-distance-top:0;mso-wrap-distance-right:9pt;mso-wrap-distance-bottom:0;mso-position-horizontal:center;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t+vwEAAGcDAAAOAAAAZHJzL2Uyb0RvYy54bWysU01v2zAMvQ/ofxB0X+wkTZwacXpY0GHA&#10;sBVt9wMYWbIF6AuSGif/fpTspN12G3qRKPHpkXyktvcnrciR+yCtaeh8VlLCDbOtNF1Df708fN5Q&#10;EiKYFpQ1vKFnHuj97ubTdnA1X9jeqpZ7giQm1INraB+jq4sisJ5rCDPruEGnsF5DxKPvitbDgOxa&#10;FYuyXBeD9a3zlvEQ8HY/Ouku8wvBWfwpROCRqIZibjGvPq+HtBa7LdSdB9dLNqUB/5GFBmkw6JVq&#10;DxHIq5f/UGnJvA1WxBmzurBCSMZzDVjNvPyrmuceHM+1oDjBXWUKH0fLfhwfPZEt9o4SAxpb9ISi&#10;gekUJ7erRRJocKFG3LN79NMpoJmqPQmv0451kFMW9XwVlZ8iYXhZLde31XJJCUPf3Wqx2ZTrxFq8&#10;PXc+xK/capKMhnpMIIsJx+8hjtALJEUz9kEqhfdQK0MGTH21qVIAwAESCsbHwSrZJmDCBd8dvihP&#10;joBzUK2reTWfcvgDlqLsIfQjLrsSDGotI0/FY9LK4JYkGUVI1sG2Z1RRfTPYmTRlF8NfjMNkJIr0&#10;AruZyabJS+Py/pxRb/9j9xsAAP//AwBQSwMEFAAGAAgAAAAhAO2XP2PdAAAABwEAAA8AAABkcnMv&#10;ZG93bnJldi54bWxMj8FOwzAQRO9I/IO1SFwQdVqpFQlxKoQEFziU0g9w423iEq9T200DX8+WS7ms&#10;djWrmTflcnSdGDBE60nBdJKBQKq9sdQo2Hy+3D+AiEmT0Z0nVPCNEZbV9VWpC+NP9IHDOjWCTSgW&#10;WkGbUl9IGesWnY4T3yOxtvPB6cRnaKQJ+sTmrpOzLFtIpy1xQqt7fG6x/lofnYKfTb5fHd5WdyEb&#10;vJ295ov32h6Uur0Znx5BJBzT5RnO+IwOFTNt/ZFMFJ0CLpL+5lmbznPuseVtzqEgq1L+569+AQAA&#10;//8DAFBLAQItABQABgAIAAAAIQC2gziS/gAAAOEBAAATAAAAAAAAAAAAAAAAAAAAAABbQ29udGVu&#10;dF9UeXBlc10ueG1sUEsBAi0AFAAGAAgAAAAhADj9If/WAAAAlAEAAAsAAAAAAAAAAAAAAAAALwEA&#10;AF9yZWxzLy5yZWxzUEsBAi0AFAAGAAgAAAAhAK42+36/AQAAZwMAAA4AAAAAAAAAAAAAAAAALgIA&#10;AGRycy9lMm9Eb2MueG1sUEsBAi0AFAAGAAgAAAAhAO2XP2PdAAAABwEAAA8AAAAAAAAAAAAAAAAA&#10;GQQAAGRycy9kb3ducmV2LnhtbFBLBQYAAAAABAAEAPMAAAAjBQAAAAA=&#10;" filled="f" strokecolor="#767171" strokeweight=".44092mm">
              <v:textbox inset="0,0,0,0"/>
              <w10:wrap anchorx="page" anchory="page"/>
            </v:rect>
          </w:pict>
        </mc:Fallback>
      </mc:AlternateContent>
    </w:r>
    <w:r>
      <w:rPr>
        <w:color w:val="92D050"/>
      </w:rPr>
      <w:t xml:space="preserve"> </w:t>
    </w:r>
    <w:r>
      <w:rPr>
        <w:rFonts w:ascii="Calibri Light" w:hAnsi="Calibri Light"/>
        <w:color w:val="92D050"/>
        <w:sz w:val="20"/>
        <w:szCs w:val="20"/>
      </w:rPr>
      <w:t xml:space="preserve">p. </w:t>
    </w:r>
    <w:r>
      <w:rPr>
        <w:rFonts w:ascii="Calibri Light" w:hAnsi="Calibri Light"/>
        <w:color w:val="92D050"/>
        <w:sz w:val="20"/>
        <w:szCs w:val="20"/>
      </w:rPr>
      <w:fldChar w:fldCharType="begin"/>
    </w:r>
    <w:r>
      <w:rPr>
        <w:rFonts w:ascii="Calibri Light" w:hAnsi="Calibri Light"/>
        <w:color w:val="92D050"/>
        <w:sz w:val="20"/>
        <w:szCs w:val="20"/>
      </w:rPr>
      <w:instrText xml:space="preserve"> PAGE </w:instrText>
    </w:r>
    <w:r>
      <w:rPr>
        <w:rFonts w:ascii="Calibri Light" w:hAnsi="Calibri Light"/>
        <w:color w:val="92D050"/>
        <w:sz w:val="20"/>
        <w:szCs w:val="20"/>
      </w:rPr>
      <w:fldChar w:fldCharType="separate"/>
    </w:r>
    <w:r w:rsidR="00BB0D71">
      <w:rPr>
        <w:rFonts w:ascii="Calibri Light" w:hAnsi="Calibri Light"/>
        <w:noProof/>
        <w:color w:val="92D050"/>
        <w:sz w:val="20"/>
        <w:szCs w:val="20"/>
      </w:rPr>
      <w:t>2</w:t>
    </w:r>
    <w:r>
      <w:rPr>
        <w:rFonts w:ascii="Calibri Light" w:hAnsi="Calibri Light"/>
        <w:color w:val="92D05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7E5" w:rsidRDefault="001217E5">
      <w:r>
        <w:rPr>
          <w:color w:val="000000"/>
        </w:rPr>
        <w:separator/>
      </w:r>
    </w:p>
  </w:footnote>
  <w:footnote w:type="continuationSeparator" w:id="0">
    <w:p w:rsidR="001217E5" w:rsidRDefault="00121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C4E0B"/>
    <w:multiLevelType w:val="multilevel"/>
    <w:tmpl w:val="9394F7EE"/>
    <w:lvl w:ilvl="0">
      <w:numFmt w:val="bullet"/>
      <w:lvlText w:val="-"/>
      <w:lvlJc w:val="left"/>
      <w:pPr>
        <w:ind w:left="720" w:hanging="360"/>
      </w:pPr>
      <w:rPr>
        <w:rFonts w:ascii="Modern No. 20" w:eastAsia="Times New Roman" w:hAnsi="Modern No. 20" w:cs="Segoe UI Semibold"/>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166F1"/>
    <w:rsid w:val="00042938"/>
    <w:rsid w:val="001217E5"/>
    <w:rsid w:val="006166F1"/>
    <w:rsid w:val="006C7EC8"/>
    <w:rsid w:val="007A35B2"/>
    <w:rsid w:val="009F63C6"/>
    <w:rsid w:val="00BB0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4859"/>
  <w15:docId w15:val="{1533DE69-2B56-4855-8820-3C8327D2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0" w:line="240" w:lineRule="auto"/>
    </w:pPr>
    <w:rPr>
      <w:rFonts w:eastAsia="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En-tte">
    <w:name w:val="header"/>
    <w:basedOn w:val="Normal"/>
    <w:pPr>
      <w:tabs>
        <w:tab w:val="center" w:pos="4536"/>
        <w:tab w:val="right" w:pos="9072"/>
      </w:tabs>
    </w:pPr>
  </w:style>
  <w:style w:type="character" w:customStyle="1" w:styleId="En-tteCar">
    <w:name w:val="En-tête Car"/>
    <w:basedOn w:val="Policepardfaut"/>
    <w:rPr>
      <w:rFonts w:eastAsia="Times New Roman"/>
      <w:sz w:val="24"/>
      <w:szCs w:val="24"/>
      <w:lang w:eastAsia="fr-FR"/>
    </w:rPr>
  </w:style>
  <w:style w:type="paragraph" w:styleId="Pieddepage">
    <w:name w:val="footer"/>
    <w:basedOn w:val="Normal"/>
    <w:pPr>
      <w:tabs>
        <w:tab w:val="center" w:pos="4536"/>
        <w:tab w:val="right" w:pos="9072"/>
      </w:tabs>
    </w:pPr>
  </w:style>
  <w:style w:type="character" w:customStyle="1" w:styleId="PieddepageCar">
    <w:name w:val="Pied de page Car"/>
    <w:basedOn w:val="Policepardfaut"/>
    <w:rPr>
      <w:rFonts w:eastAsia="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6849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Beaucoté</dc:creator>
  <dc:description/>
  <cp:lastModifiedBy>Jérôme Beaucoté</cp:lastModifiedBy>
  <cp:revision>2</cp:revision>
  <cp:lastPrinted>2017-12-30T18:57:00Z</cp:lastPrinted>
  <dcterms:created xsi:type="dcterms:W3CDTF">2017-12-30T19:01:00Z</dcterms:created>
  <dcterms:modified xsi:type="dcterms:W3CDTF">2017-12-30T19:01:00Z</dcterms:modified>
</cp:coreProperties>
</file>